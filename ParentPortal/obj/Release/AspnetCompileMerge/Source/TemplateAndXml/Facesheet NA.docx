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5C" w:rsidRDefault="003B3DF4" w:rsidP="001A465C">
      <w:pPr>
        <w:pStyle w:val="MTableHelp"/>
      </w:pPr>
      <w:r>
        <w:t xml:space="preserve"> </w:t>
      </w:r>
      <w:r w:rsidR="0017684A">
        <w:t>T</w:t>
      </w:r>
      <w:r w:rsidR="001A465C">
        <w:t xml:space="preserve">his document provides critical information to be used in the event of an emergency involving </w:t>
      </w:r>
      <w:r w:rsidR="00D837A7">
        <w:t>a Melmark New England student.</w:t>
      </w:r>
    </w:p>
    <w:p w:rsidR="00C14683" w:rsidRDefault="00C14683" w:rsidP="00003668">
      <w:pPr>
        <w:pStyle w:val="MHead1"/>
      </w:pPr>
      <w:r>
        <w:t>Identification</w:t>
      </w: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0"/>
        <w:gridCol w:w="1942"/>
        <w:gridCol w:w="2885"/>
        <w:gridCol w:w="3173"/>
      </w:tblGrid>
      <w:tr w:rsidR="00B35235" w:rsidRPr="001A465C" w:rsidTr="009D4380">
        <w:trPr>
          <w:trHeight w:val="399"/>
        </w:trPr>
        <w:tc>
          <w:tcPr>
            <w:tcW w:w="466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35235" w:rsidRPr="0014779B" w:rsidRDefault="00644D5F" w:rsidP="006857FA">
            <w:pPr>
              <w:pStyle w:val="MTableText"/>
              <w:keepNext/>
              <w:ind w:left="705"/>
            </w:pPr>
            <w:r>
              <w:rPr>
                <w:noProof/>
              </w:rPr>
              <w:drawing>
                <wp:inline distT="0" distB="0" distL="0" distR="0" wp14:anchorId="7ED621A3" wp14:editId="77D55895">
                  <wp:extent cx="1581150" cy="1476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536D83" w:rsidRDefault="00B35235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536D83" w:rsidRDefault="00D44BA5" w:rsidP="00D44BA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plcLn</w:t>
            </w:r>
            <w:r w:rsidR="00356507">
              <w:rPr>
                <w:rFonts w:ascii="Arial" w:hAnsi="Arial" w:cs="Arial"/>
                <w:b/>
                <w:sz w:val="20"/>
              </w:rPr>
              <w:t>ame</w:t>
            </w:r>
            <w:r>
              <w:rPr>
                <w:rFonts w:ascii="Arial" w:hAnsi="Arial" w:cs="Arial"/>
                <w:b/>
                <w:sz w:val="20"/>
              </w:rPr>
              <w:t>,plcFname,plcMname</w:t>
            </w:r>
          </w:p>
        </w:tc>
      </w:tr>
      <w:tr w:rsidR="00B35235" w:rsidRPr="001A465C" w:rsidTr="009D4380">
        <w:trPr>
          <w:trHeight w:val="396"/>
        </w:trPr>
        <w:tc>
          <w:tcPr>
            <w:tcW w:w="466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35235" w:rsidRPr="0014779B" w:rsidRDefault="00B35235" w:rsidP="00536D83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536D83" w:rsidRDefault="00B35235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536D83" w:rsidRDefault="00356507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plcNickName</w:t>
            </w:r>
          </w:p>
        </w:tc>
      </w:tr>
      <w:tr w:rsidR="00B35235" w:rsidRPr="001A465C" w:rsidTr="009D4380">
        <w:trPr>
          <w:trHeight w:val="396"/>
        </w:trPr>
        <w:tc>
          <w:tcPr>
            <w:tcW w:w="466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35235" w:rsidRPr="0014779B" w:rsidRDefault="00B35235" w:rsidP="00536D83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536D83" w:rsidRDefault="00B35235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536D83" w:rsidRDefault="00356507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plcDateofBirth</w:t>
            </w:r>
          </w:p>
        </w:tc>
      </w:tr>
      <w:tr w:rsidR="00B35235" w:rsidRPr="001A465C" w:rsidTr="009D4380">
        <w:trPr>
          <w:trHeight w:val="396"/>
        </w:trPr>
        <w:tc>
          <w:tcPr>
            <w:tcW w:w="466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35235" w:rsidRPr="0014779B" w:rsidRDefault="00B35235" w:rsidP="00536D83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536D83" w:rsidRDefault="00B35235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536D83" w:rsidRDefault="00356507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PlcAddress</w:t>
            </w:r>
          </w:p>
        </w:tc>
      </w:tr>
      <w:tr w:rsidR="00B35235" w:rsidRPr="001A465C" w:rsidTr="009D4380">
        <w:trPr>
          <w:trHeight w:val="396"/>
        </w:trPr>
        <w:tc>
          <w:tcPr>
            <w:tcW w:w="466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35235" w:rsidRPr="0014779B" w:rsidRDefault="00B35235" w:rsidP="00536D83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536D83" w:rsidRDefault="00B35235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536D83" w:rsidRDefault="00356507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plcDateOFAdmission</w:t>
            </w:r>
          </w:p>
        </w:tc>
      </w:tr>
      <w:tr w:rsidR="00B35235" w:rsidRPr="001A465C" w:rsidTr="009D4380">
        <w:trPr>
          <w:trHeight w:val="396"/>
        </w:trPr>
        <w:tc>
          <w:tcPr>
            <w:tcW w:w="4662" w:type="dxa"/>
            <w:gridSpan w:val="2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B35235" w:rsidRPr="0014779B" w:rsidRDefault="00B35235" w:rsidP="00536D83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536D83" w:rsidRDefault="00B35235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536D83" w:rsidRDefault="00356507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plcPlaceOFBirth</w:t>
            </w:r>
          </w:p>
        </w:tc>
      </w:tr>
      <w:tr w:rsidR="00B35235" w:rsidRPr="001A465C" w:rsidTr="009D4380">
        <w:tc>
          <w:tcPr>
            <w:tcW w:w="4662" w:type="dxa"/>
            <w:gridSpan w:val="2"/>
            <w:tcBorders>
              <w:top w:val="single" w:sz="4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B35235" w:rsidRPr="001A465C" w:rsidRDefault="00B35235" w:rsidP="00F22002">
            <w:pPr>
              <w:pStyle w:val="MTableHelp"/>
            </w:pP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1A465C" w:rsidRDefault="00B35235" w:rsidP="00EB0D05">
            <w:pPr>
              <w:pStyle w:val="MColumnHead"/>
            </w:pPr>
            <w:r w:rsidRPr="001A465C">
              <w:t>Citizenship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1A465C" w:rsidRDefault="00356507" w:rsidP="00536D83">
            <w:pPr>
              <w:pStyle w:val="MTableText"/>
              <w:keepNext/>
            </w:pPr>
            <w:r>
              <w:t>plcCitizenship</w:t>
            </w:r>
          </w:p>
        </w:tc>
      </w:tr>
      <w:tr w:rsidR="00B35235" w:rsidRPr="001A465C" w:rsidTr="009D4380">
        <w:tc>
          <w:tcPr>
            <w:tcW w:w="2701" w:type="dxa"/>
            <w:tcBorders>
              <w:top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3326A2" w:rsidRDefault="00B35235" w:rsidP="00EB0D05">
            <w:pPr>
              <w:pStyle w:val="MColumnHead"/>
            </w:pPr>
            <w:r w:rsidRPr="003326A2">
              <w:t>Race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B35235" w:rsidRDefault="00356507" w:rsidP="00536D83">
            <w:pPr>
              <w:pStyle w:val="MTableText"/>
              <w:keepNext/>
            </w:pPr>
            <w:r>
              <w:t>plcRace</w:t>
            </w: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1A465C" w:rsidRDefault="00B35235" w:rsidP="00EB0D05">
            <w:pPr>
              <w:pStyle w:val="MColumnHead"/>
            </w:pPr>
            <w:r w:rsidRPr="001A465C">
              <w:t>Primary Language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1A465C" w:rsidRDefault="00356507" w:rsidP="00536D83">
            <w:pPr>
              <w:pStyle w:val="MTableText"/>
              <w:keepNext/>
            </w:pPr>
            <w:r>
              <w:t>plcPrimaryLanguage</w:t>
            </w:r>
          </w:p>
        </w:tc>
      </w:tr>
      <w:tr w:rsidR="00B35235" w:rsidRPr="001A465C" w:rsidTr="009D4380">
        <w:tc>
          <w:tcPr>
            <w:tcW w:w="270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3326A2" w:rsidRDefault="00B35235" w:rsidP="00EB0D05">
            <w:pPr>
              <w:pStyle w:val="MColumnHead"/>
            </w:pPr>
            <w:r w:rsidRPr="003326A2">
              <w:t>Height</w:t>
            </w:r>
            <w:r>
              <w:t xml:space="preserve"> (date)</w:t>
            </w:r>
          </w:p>
        </w:tc>
        <w:tc>
          <w:tcPr>
            <w:tcW w:w="19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B35235" w:rsidRDefault="00356507" w:rsidP="0092271B">
            <w:pPr>
              <w:pStyle w:val="MTableText"/>
              <w:keepNext/>
            </w:pPr>
            <w:r>
              <w:t>plcHeight</w:t>
            </w: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1A465C" w:rsidRDefault="00B35235" w:rsidP="00EB0D05">
            <w:pPr>
              <w:pStyle w:val="MColumnHead"/>
            </w:pPr>
            <w:r w:rsidRPr="001A465C">
              <w:t>Gender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1A465C" w:rsidRDefault="00356507" w:rsidP="00536D83">
            <w:pPr>
              <w:pStyle w:val="MTableText"/>
              <w:keepNext/>
            </w:pPr>
            <w:r>
              <w:t>plcGender</w:t>
            </w:r>
          </w:p>
        </w:tc>
      </w:tr>
      <w:tr w:rsidR="00B35235" w:rsidRPr="001A465C" w:rsidTr="009D4380">
        <w:tc>
          <w:tcPr>
            <w:tcW w:w="270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3326A2" w:rsidRDefault="00B35235" w:rsidP="00EB0D05">
            <w:pPr>
              <w:pStyle w:val="MColumnHead"/>
            </w:pPr>
            <w:r w:rsidRPr="003326A2">
              <w:t>Weight</w:t>
            </w:r>
            <w:r>
              <w:t xml:space="preserve"> (date)</w:t>
            </w:r>
          </w:p>
        </w:tc>
        <w:tc>
          <w:tcPr>
            <w:tcW w:w="19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B35235" w:rsidRDefault="00356507" w:rsidP="0092271B">
            <w:pPr>
              <w:pStyle w:val="MTableText"/>
              <w:keepNext/>
            </w:pPr>
            <w:r>
              <w:t>plcWeight</w:t>
            </w: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1A465C" w:rsidRDefault="00B35235" w:rsidP="00EB0D05">
            <w:pPr>
              <w:pStyle w:val="MColumnHead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1A465C" w:rsidRDefault="00356507" w:rsidP="001A762B">
            <w:pPr>
              <w:pStyle w:val="MTableText"/>
              <w:keepNext/>
            </w:pPr>
            <w:r>
              <w:t>plcLegalCompet</w:t>
            </w:r>
          </w:p>
        </w:tc>
      </w:tr>
      <w:tr w:rsidR="00B35235" w:rsidRPr="001A465C" w:rsidTr="009D4380">
        <w:tc>
          <w:tcPr>
            <w:tcW w:w="270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Pr="003326A2" w:rsidRDefault="00B35235" w:rsidP="00EB0D05">
            <w:pPr>
              <w:pStyle w:val="MColumnHead"/>
            </w:pPr>
            <w:r w:rsidRPr="003326A2">
              <w:t>Hair Color</w:t>
            </w:r>
          </w:p>
        </w:tc>
        <w:tc>
          <w:tcPr>
            <w:tcW w:w="19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B35235" w:rsidRDefault="00356507" w:rsidP="00536D83">
            <w:pPr>
              <w:pStyle w:val="MTableText"/>
              <w:keepNext/>
            </w:pPr>
            <w:r>
              <w:t>plcHairColor</w:t>
            </w: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:rsidR="00B35235" w:rsidRDefault="00B35235" w:rsidP="00EB0D05">
            <w:pPr>
              <w:pStyle w:val="MColumnHead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5235" w:rsidRPr="001A465C" w:rsidRDefault="00356507" w:rsidP="001A762B">
            <w:pPr>
              <w:pStyle w:val="MTableText"/>
              <w:keepNext/>
            </w:pPr>
            <w:r>
              <w:t>plcGuardian</w:t>
            </w:r>
          </w:p>
        </w:tc>
      </w:tr>
      <w:tr w:rsidR="007B44F7" w:rsidRPr="001A465C" w:rsidTr="009D4380">
        <w:tc>
          <w:tcPr>
            <w:tcW w:w="270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B44F7" w:rsidRPr="003326A2" w:rsidRDefault="007B44F7" w:rsidP="00EB0D05">
            <w:pPr>
              <w:pStyle w:val="MColumnHead"/>
            </w:pPr>
            <w:r w:rsidRPr="003326A2">
              <w:t>Eye Color</w:t>
            </w:r>
          </w:p>
        </w:tc>
        <w:tc>
          <w:tcPr>
            <w:tcW w:w="19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7B44F7" w:rsidRDefault="00356507" w:rsidP="00536D83">
            <w:pPr>
              <w:pStyle w:val="MTableText"/>
              <w:keepNext/>
            </w:pPr>
            <w:r>
              <w:t>plcEyeColor</w:t>
            </w: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:rsidR="007B44F7" w:rsidRDefault="007B44F7" w:rsidP="00EB0D05">
            <w:pPr>
              <w:pStyle w:val="MColumnHead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7B44F7" w:rsidRPr="001A465C" w:rsidRDefault="00356507" w:rsidP="001A762B">
            <w:pPr>
              <w:pStyle w:val="MTableText"/>
              <w:keepNext/>
            </w:pPr>
            <w:r>
              <w:t>plcOtherState</w:t>
            </w:r>
          </w:p>
        </w:tc>
      </w:tr>
      <w:tr w:rsidR="007B44F7" w:rsidRPr="001A465C" w:rsidTr="009D4380">
        <w:tc>
          <w:tcPr>
            <w:tcW w:w="270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B44F7" w:rsidRPr="003326A2" w:rsidRDefault="007B44F7" w:rsidP="00EB0D05">
            <w:pPr>
              <w:pStyle w:val="MColumnHead"/>
            </w:pPr>
            <w:r>
              <w:t>Distinguishing</w:t>
            </w:r>
            <w:r>
              <w:br/>
            </w:r>
            <w:r w:rsidRPr="003326A2">
              <w:t>Marks</w:t>
            </w:r>
          </w:p>
        </w:tc>
        <w:tc>
          <w:tcPr>
            <w:tcW w:w="19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7B44F7" w:rsidRDefault="00356507" w:rsidP="00536D83">
            <w:pPr>
              <w:pStyle w:val="MTableText"/>
              <w:keepNext/>
            </w:pPr>
            <w:r>
              <w:t>plcDistingushMarks</w:t>
            </w:r>
          </w:p>
        </w:tc>
        <w:tc>
          <w:tcPr>
            <w:tcW w:w="3004" w:type="dxa"/>
            <w:tcBorders>
              <w:top w:val="single" w:sz="4" w:space="0" w:color="C0C0C0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vAlign w:val="center"/>
          </w:tcPr>
          <w:p w:rsidR="007B44F7" w:rsidRDefault="007B44F7" w:rsidP="00EB0D05">
            <w:pPr>
              <w:pStyle w:val="MColumnHead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</w:tcBorders>
            <w:vAlign w:val="center"/>
          </w:tcPr>
          <w:p w:rsidR="007B44F7" w:rsidRPr="001A465C" w:rsidRDefault="002D5177" w:rsidP="00536D83">
            <w:pPr>
              <w:pStyle w:val="MTableText"/>
              <w:keepNext/>
            </w:pPr>
            <w:r>
              <w:t>plcParent</w:t>
            </w:r>
            <w:r w:rsidR="00356507">
              <w:t>Status</w:t>
            </w:r>
          </w:p>
        </w:tc>
      </w:tr>
      <w:tr w:rsidR="007B44F7" w:rsidRPr="00536D83" w:rsidTr="009D4380">
        <w:trPr>
          <w:trHeight w:val="293"/>
        </w:trPr>
        <w:tc>
          <w:tcPr>
            <w:tcW w:w="4662" w:type="dxa"/>
            <w:gridSpan w:val="2"/>
            <w:tcBorders>
              <w:top w:val="single" w:sz="4" w:space="0" w:color="C0C0C0"/>
              <w:bottom w:val="single" w:sz="4" w:space="0" w:color="999999"/>
              <w:right w:val="single" w:sz="4" w:space="0" w:color="999999"/>
            </w:tcBorders>
            <w:vAlign w:val="center"/>
          </w:tcPr>
          <w:p w:rsidR="007B44F7" w:rsidRPr="00536D83" w:rsidRDefault="007B44F7" w:rsidP="00EB0D05">
            <w:pPr>
              <w:pStyle w:val="MColumnHead"/>
              <w:rPr>
                <w:szCs w:val="20"/>
              </w:rPr>
            </w:pPr>
            <w:r w:rsidRPr="00536D83"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7B44F7" w:rsidRPr="00536D83" w:rsidRDefault="00356507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plcCaseManagerResidential</w:t>
            </w:r>
          </w:p>
        </w:tc>
      </w:tr>
      <w:tr w:rsidR="007B44F7" w:rsidRPr="001A465C" w:rsidTr="009D4380">
        <w:trPr>
          <w:trHeight w:val="292"/>
        </w:trPr>
        <w:tc>
          <w:tcPr>
            <w:tcW w:w="4662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B44F7" w:rsidRPr="00536D83" w:rsidRDefault="007B44F7" w:rsidP="00EB0D05">
            <w:pPr>
              <w:pStyle w:val="MColumnHead"/>
              <w:rPr>
                <w:szCs w:val="20"/>
              </w:rPr>
            </w:pPr>
            <w:r w:rsidRPr="00EB7212"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7B44F7" w:rsidRPr="00536D83" w:rsidRDefault="00356507" w:rsidP="00EB0D05">
            <w:pPr>
              <w:pStyle w:val="MColumnHead"/>
              <w:rPr>
                <w:szCs w:val="20"/>
              </w:rPr>
            </w:pPr>
            <w:r>
              <w:t>plcCaseManagerEducational</w:t>
            </w:r>
          </w:p>
        </w:tc>
      </w:tr>
      <w:tr w:rsidR="007B44F7" w:rsidRPr="00536D83" w:rsidTr="009D4380">
        <w:tc>
          <w:tcPr>
            <w:tcW w:w="4662" w:type="dxa"/>
            <w:gridSpan w:val="2"/>
            <w:tcBorders>
              <w:top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7B44F7" w:rsidRPr="00536D83" w:rsidRDefault="007B44F7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 xml:space="preserve">Educational Surrogate: </w:t>
            </w:r>
            <w:r w:rsidRPr="00536D83">
              <w:rPr>
                <w:rFonts w:ascii="Arial" w:hAnsi="Arial" w:cs="Arial"/>
                <w:sz w:val="20"/>
              </w:rPr>
              <w:t>(if applicable)</w:t>
            </w:r>
          </w:p>
        </w:tc>
        <w:tc>
          <w:tcPr>
            <w:tcW w:w="59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auto"/>
            </w:tcBorders>
            <w:vAlign w:val="center"/>
          </w:tcPr>
          <w:p w:rsidR="007B44F7" w:rsidRPr="00536D83" w:rsidRDefault="00356507" w:rsidP="00536D83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plcEducationalSurrogate</w:t>
            </w:r>
          </w:p>
        </w:tc>
      </w:tr>
    </w:tbl>
    <w:p w:rsidR="00C14683" w:rsidRDefault="001A465C" w:rsidP="00003668">
      <w:pPr>
        <w:pStyle w:val="MHead1"/>
      </w:pPr>
      <w:r>
        <w:t xml:space="preserve">Emergency Contacts </w:t>
      </w:r>
      <w:r w:rsidR="00EC4DF7">
        <w:t>–</w:t>
      </w:r>
      <w:r>
        <w:t xml:space="preserve"> Personal</w:t>
      </w:r>
    </w:p>
    <w:tbl>
      <w:tblPr>
        <w:tblW w:w="1068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 w:rsidR="00142FCE" w:rsidTr="00E570FF">
        <w:tc>
          <w:tcPr>
            <w:tcW w:w="501" w:type="dxa"/>
            <w:vMerge w:val="restart"/>
            <w:tcBorders>
              <w:top w:val="single" w:sz="4" w:space="0" w:color="auto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142FCE" w:rsidRPr="00536D83" w:rsidRDefault="00142FCE" w:rsidP="00536D83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AC1C88">
            <w:pPr>
              <w:pStyle w:val="MTableText"/>
            </w:pPr>
            <w:r>
              <w:t>plcRelation1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142FCE">
            <w:pPr>
              <w:pStyle w:val="MTableText"/>
            </w:pPr>
            <w:r>
              <w:t>plcFullName1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  <w:vAlign w:val="center"/>
          </w:tcPr>
          <w:p w:rsidR="00142FCE" w:rsidRPr="008042EC" w:rsidRDefault="00142FCE" w:rsidP="009C6FF4">
            <w:pPr>
              <w:pStyle w:val="MTableText"/>
            </w:pPr>
            <w:r>
              <w:t>plcContactPrimaryLanguage1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single" w:sz="4" w:space="0" w:color="FFFFFF"/>
              <w:bottom w:val="nil"/>
              <w:right w:val="single" w:sz="4" w:space="0" w:color="auto"/>
            </w:tcBorders>
            <w:shd w:val="clear" w:color="auto" w:fill="333333"/>
            <w:vAlign w:val="center"/>
          </w:tcPr>
          <w:p w:rsidR="002F76D2" w:rsidRDefault="002F76D2" w:rsidP="0038489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F76D2" w:rsidRPr="008042EC" w:rsidRDefault="002F76D2" w:rsidP="0038489C">
            <w:pPr>
              <w:pStyle w:val="MColumnHead"/>
            </w:pPr>
            <w:r w:rsidRPr="008042EC"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sz="4" w:space="0" w:color="auto"/>
              <w:right w:val="single" w:sz="4" w:space="0" w:color="999999"/>
            </w:tcBorders>
            <w:vAlign w:val="center"/>
          </w:tcPr>
          <w:p w:rsidR="002F76D2" w:rsidRDefault="00142FCE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</w:t>
            </w:r>
            <w:r w:rsidR="00E570FF">
              <w:rPr>
                <w:rFonts w:ascii="Arial" w:hAnsi="Arial" w:cs="Arial"/>
                <w:sz w:val="20"/>
              </w:rPr>
              <w:t>Apartment</w:t>
            </w:r>
            <w:r>
              <w:rPr>
                <w:rFonts w:ascii="Arial" w:hAnsi="Arial" w:cs="Arial"/>
                <w:sz w:val="20"/>
              </w:rPr>
              <w:t>1</w:t>
            </w:r>
          </w:p>
          <w:p w:rsidR="00E570FF" w:rsidRDefault="00E570FF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plcStreet1</w:t>
            </w:r>
          </w:p>
          <w:p w:rsidR="00E570FF" w:rsidRPr="00FF6351" w:rsidRDefault="00E570FF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plcCity1</w:t>
            </w: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F76D2" w:rsidRPr="008042EC" w:rsidRDefault="002F76D2" w:rsidP="0038489C">
            <w:pPr>
              <w:pStyle w:val="MColumnHead"/>
            </w:pPr>
            <w:r w:rsidRPr="008042EC">
              <w:t>Home Phone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2F76D2" w:rsidRPr="008042EC" w:rsidRDefault="00142FCE" w:rsidP="00AC1C88">
            <w:pPr>
              <w:pStyle w:val="MTableText"/>
            </w:pPr>
            <w:r>
              <w:t>plcContactHphone1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single" w:sz="4" w:space="0" w:color="FFFFFF"/>
              <w:bottom w:val="nil"/>
              <w:right w:val="single" w:sz="4" w:space="0" w:color="auto"/>
            </w:tcBorders>
            <w:shd w:val="clear" w:color="auto" w:fill="333333"/>
            <w:vAlign w:val="center"/>
          </w:tcPr>
          <w:p w:rsidR="002F76D2" w:rsidRDefault="002F76D2" w:rsidP="0038489C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2F76D2" w:rsidRPr="008042EC" w:rsidRDefault="002F76D2" w:rsidP="0038489C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bottom w:val="nil"/>
              <w:right w:val="single" w:sz="4" w:space="0" w:color="999999"/>
            </w:tcBorders>
            <w:vAlign w:val="center"/>
          </w:tcPr>
          <w:p w:rsidR="002F76D2" w:rsidRPr="008042EC" w:rsidRDefault="002F76D2" w:rsidP="00AC1C88">
            <w:pPr>
              <w:pStyle w:val="MTableText"/>
            </w:pP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F76D2" w:rsidRPr="008042EC" w:rsidRDefault="002F76D2" w:rsidP="0038489C">
            <w:pPr>
              <w:pStyle w:val="MColumnHead"/>
            </w:pPr>
            <w:r w:rsidRPr="008042EC">
              <w:t>Other Phone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2F76D2" w:rsidRPr="008042EC" w:rsidRDefault="00142FCE" w:rsidP="007430B7">
            <w:pPr>
              <w:pStyle w:val="MTableText"/>
            </w:pPr>
            <w:r>
              <w:t>plcContactOphone1</w:t>
            </w:r>
          </w:p>
        </w:tc>
      </w:tr>
      <w:tr w:rsidR="00771FCD" w:rsidTr="00E570FF">
        <w:tc>
          <w:tcPr>
            <w:tcW w:w="501" w:type="dxa"/>
            <w:tcBorders>
              <w:top w:val="nil"/>
              <w:bottom w:val="single" w:sz="4" w:space="0" w:color="FFFFFF"/>
              <w:right w:val="nil"/>
            </w:tcBorders>
            <w:shd w:val="clear" w:color="auto" w:fill="333333"/>
            <w:vAlign w:val="center"/>
          </w:tcPr>
          <w:p w:rsidR="002F76D2" w:rsidRDefault="002F76D2" w:rsidP="0038489C">
            <w:pPr>
              <w:pStyle w:val="MColumnHead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F76D2" w:rsidRPr="008042EC" w:rsidRDefault="002F76D2" w:rsidP="0038489C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top w:val="nil"/>
              <w:bottom w:val="single" w:sz="4" w:space="0" w:color="auto"/>
              <w:right w:val="single" w:sz="4" w:space="0" w:color="999999"/>
            </w:tcBorders>
            <w:vAlign w:val="center"/>
          </w:tcPr>
          <w:p w:rsidR="002F76D2" w:rsidRPr="008042EC" w:rsidRDefault="002F76D2" w:rsidP="00AC1C88">
            <w:pPr>
              <w:pStyle w:val="MTableText"/>
            </w:pP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F76D2" w:rsidRPr="008042EC" w:rsidRDefault="002F76D2" w:rsidP="00AC1C88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000000"/>
            </w:tcBorders>
            <w:vAlign w:val="center"/>
          </w:tcPr>
          <w:p w:rsidR="002F76D2" w:rsidRPr="008042EC" w:rsidRDefault="00142FCE" w:rsidP="00AC1C88">
            <w:pPr>
              <w:pStyle w:val="MTableText"/>
            </w:pPr>
            <w:r>
              <w:t>plcContactEmail1</w:t>
            </w:r>
          </w:p>
        </w:tc>
      </w:tr>
      <w:tr w:rsidR="00142FCE" w:rsidTr="00E570FF">
        <w:tc>
          <w:tcPr>
            <w:tcW w:w="501" w:type="dxa"/>
            <w:vMerge w:val="restart"/>
            <w:tcBorders>
              <w:top w:val="single" w:sz="4" w:space="0" w:color="FFFFFF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142FCE" w:rsidRPr="00536D83" w:rsidRDefault="00142FCE" w:rsidP="00536D83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056A08">
            <w:pPr>
              <w:pStyle w:val="MTableText"/>
            </w:pPr>
            <w:r>
              <w:t>plcRelation2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056A08">
            <w:pPr>
              <w:pStyle w:val="MTableText"/>
            </w:pPr>
            <w:r>
              <w:t>plcFullName2</w:t>
            </w: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142FCE" w:rsidRPr="008042EC" w:rsidRDefault="00142FCE" w:rsidP="00056A08">
            <w:pPr>
              <w:pStyle w:val="MTableText"/>
            </w:pPr>
            <w:r>
              <w:t>plcContactPrimaryLanguage2</w:t>
            </w:r>
          </w:p>
        </w:tc>
      </w:tr>
      <w:tr w:rsidR="00142FCE" w:rsidTr="00E570FF">
        <w:tc>
          <w:tcPr>
            <w:tcW w:w="50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142FCE" w:rsidRDefault="00142FCE" w:rsidP="00536D83">
            <w:pPr>
              <w:pStyle w:val="MColumnHead"/>
              <w:jc w:val="center"/>
            </w:pP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999999"/>
              <w:bottom w:val="nil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sz="4" w:space="0" w:color="auto"/>
              <w:bottom w:val="nil"/>
              <w:right w:val="single" w:sz="4" w:space="0" w:color="999999"/>
            </w:tcBorders>
            <w:vAlign w:val="center"/>
          </w:tcPr>
          <w:p w:rsidR="00E570FF" w:rsidRDefault="00E570FF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</w:t>
            </w:r>
            <w:r w:rsidR="00222524">
              <w:rPr>
                <w:rFonts w:ascii="Arial" w:hAnsi="Arial" w:cs="Arial"/>
                <w:sz w:val="20"/>
              </w:rPr>
              <w:t>2</w:t>
            </w:r>
          </w:p>
          <w:p w:rsidR="00E570FF" w:rsidRDefault="00222524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plcStreet2</w:t>
            </w:r>
          </w:p>
          <w:p w:rsidR="00142FCE" w:rsidRPr="00FF6351" w:rsidRDefault="00E570FF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plcCity</w:t>
            </w:r>
            <w:r w:rsidR="0022252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Home Phone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142FCE" w:rsidRPr="008042EC" w:rsidRDefault="00142FCE" w:rsidP="00056A08">
            <w:pPr>
              <w:pStyle w:val="MTableText"/>
            </w:pPr>
            <w:r>
              <w:t>plcContactHphone2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2F76D2" w:rsidRDefault="002F76D2" w:rsidP="00536D83">
            <w:pPr>
              <w:pStyle w:val="MColumnHead"/>
              <w:jc w:val="center"/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999999"/>
              <w:bottom w:val="nil"/>
            </w:tcBorders>
            <w:vAlign w:val="center"/>
          </w:tcPr>
          <w:p w:rsidR="002F76D2" w:rsidRPr="008042EC" w:rsidRDefault="002F76D2" w:rsidP="0038489C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top w:val="nil"/>
              <w:bottom w:val="nil"/>
              <w:right w:val="single" w:sz="4" w:space="0" w:color="999999"/>
            </w:tcBorders>
            <w:vAlign w:val="center"/>
          </w:tcPr>
          <w:p w:rsidR="002F76D2" w:rsidRPr="008042EC" w:rsidRDefault="002F76D2" w:rsidP="00AC1C88">
            <w:pPr>
              <w:pStyle w:val="MTableText"/>
            </w:pP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F76D2" w:rsidRPr="008042EC" w:rsidRDefault="002F76D2" w:rsidP="0038489C">
            <w:pPr>
              <w:pStyle w:val="MColumnHead"/>
            </w:pPr>
            <w:r w:rsidRPr="008042EC">
              <w:t>Other Phone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2F76D2" w:rsidRPr="008042EC" w:rsidRDefault="00142FCE" w:rsidP="0038489C">
            <w:pPr>
              <w:pStyle w:val="MTableText"/>
            </w:pPr>
            <w:r>
              <w:t>plcContactOphone2</w:t>
            </w:r>
          </w:p>
        </w:tc>
      </w:tr>
      <w:tr w:rsidR="00771FCD" w:rsidTr="00E570FF">
        <w:tc>
          <w:tcPr>
            <w:tcW w:w="501" w:type="dxa"/>
            <w:tcBorders>
              <w:top w:val="nil"/>
              <w:left w:val="single" w:sz="4" w:space="0" w:color="999999"/>
              <w:bottom w:val="single" w:sz="4" w:space="0" w:color="FFFFFF"/>
              <w:right w:val="single" w:sz="4" w:space="0" w:color="999999"/>
            </w:tcBorders>
            <w:shd w:val="clear" w:color="auto" w:fill="333333"/>
            <w:vAlign w:val="center"/>
          </w:tcPr>
          <w:p w:rsidR="002F76D2" w:rsidRDefault="002F76D2" w:rsidP="00536D83">
            <w:pPr>
              <w:pStyle w:val="MColumnHead"/>
              <w:jc w:val="center"/>
            </w:pPr>
          </w:p>
        </w:tc>
        <w:tc>
          <w:tcPr>
            <w:tcW w:w="1070" w:type="dxa"/>
            <w:tcBorders>
              <w:top w:val="nil"/>
              <w:left w:val="single" w:sz="4" w:space="0" w:color="999999"/>
              <w:bottom w:val="single" w:sz="4" w:space="0" w:color="auto"/>
            </w:tcBorders>
            <w:vAlign w:val="center"/>
          </w:tcPr>
          <w:p w:rsidR="002F76D2" w:rsidRPr="008042EC" w:rsidRDefault="002F76D2" w:rsidP="0038489C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top w:val="nil"/>
              <w:bottom w:val="single" w:sz="4" w:space="0" w:color="auto"/>
              <w:right w:val="single" w:sz="4" w:space="0" w:color="999999"/>
            </w:tcBorders>
            <w:vAlign w:val="center"/>
          </w:tcPr>
          <w:p w:rsidR="002F76D2" w:rsidRPr="008042EC" w:rsidRDefault="002F76D2" w:rsidP="00AC1C88">
            <w:pPr>
              <w:pStyle w:val="MTableText"/>
            </w:pP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2F76D2" w:rsidRPr="008042EC" w:rsidRDefault="002F76D2" w:rsidP="0038489C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2F76D2" w:rsidRPr="008042EC" w:rsidRDefault="00142FCE" w:rsidP="00016729">
            <w:pPr>
              <w:pStyle w:val="MTableText"/>
            </w:pPr>
            <w:r>
              <w:t>plcContactEmail2</w:t>
            </w:r>
          </w:p>
        </w:tc>
      </w:tr>
      <w:tr w:rsidR="00142FCE" w:rsidTr="00E570FF">
        <w:tc>
          <w:tcPr>
            <w:tcW w:w="501" w:type="dxa"/>
            <w:vMerge w:val="restart"/>
            <w:tcBorders>
              <w:top w:val="single" w:sz="4" w:space="0" w:color="FFFFFF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142FCE" w:rsidRPr="00536D83" w:rsidRDefault="00142FCE" w:rsidP="00536D83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TableText"/>
            </w:pPr>
            <w:r>
              <w:t>plcRelation3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TableText"/>
            </w:pPr>
            <w:r>
              <w:t>plcFullName3</w:t>
            </w: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42FCE" w:rsidRPr="008042EC" w:rsidRDefault="00142FCE" w:rsidP="0038489C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142FCE" w:rsidRPr="008042EC" w:rsidRDefault="00142FCE" w:rsidP="00056A08">
            <w:pPr>
              <w:pStyle w:val="MTableText"/>
            </w:pPr>
            <w:r>
              <w:t>plcContactPrimaryLanguage3</w:t>
            </w:r>
          </w:p>
        </w:tc>
      </w:tr>
      <w:tr w:rsidR="00142FCE" w:rsidTr="00E570FF">
        <w:tc>
          <w:tcPr>
            <w:tcW w:w="5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142FCE" w:rsidRDefault="00142FCE" w:rsidP="0038489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999999"/>
              <w:bottom w:val="nil"/>
            </w:tcBorders>
            <w:vAlign w:val="center"/>
          </w:tcPr>
          <w:p w:rsidR="00142FCE" w:rsidRDefault="00142FCE" w:rsidP="0038489C">
            <w:pPr>
              <w:pStyle w:val="MColumnHead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sz="4" w:space="0" w:color="auto"/>
              <w:right w:val="single" w:sz="4" w:space="0" w:color="999999"/>
            </w:tcBorders>
            <w:vAlign w:val="center"/>
          </w:tcPr>
          <w:p w:rsidR="00E570FF" w:rsidRDefault="00E570FF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</w:t>
            </w:r>
            <w:r w:rsidR="00222524">
              <w:rPr>
                <w:rFonts w:ascii="Arial" w:hAnsi="Arial" w:cs="Arial"/>
                <w:sz w:val="20"/>
              </w:rPr>
              <w:t>3</w:t>
            </w:r>
          </w:p>
          <w:p w:rsidR="00E570FF" w:rsidRDefault="00222524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plcStreet3</w:t>
            </w:r>
          </w:p>
          <w:p w:rsidR="00142FCE" w:rsidRPr="00FF6351" w:rsidRDefault="00E570FF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plcCity</w:t>
            </w:r>
            <w:r w:rsidR="0022252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42FCE" w:rsidRDefault="00142FCE" w:rsidP="0038489C">
            <w:pPr>
              <w:pStyle w:val="MColumnHead"/>
            </w:pPr>
            <w:r>
              <w:t>Home Phone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142FCE" w:rsidRPr="008042EC" w:rsidRDefault="00142FCE" w:rsidP="00056A08">
            <w:pPr>
              <w:pStyle w:val="MTableText"/>
            </w:pPr>
            <w:r>
              <w:t>plcContactHphone3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single" w:sz="4" w:space="0" w:color="auto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2F76D2" w:rsidRDefault="002F76D2" w:rsidP="0038489C">
            <w:pPr>
              <w:pStyle w:val="MColumnHead"/>
            </w:pPr>
          </w:p>
        </w:tc>
        <w:tc>
          <w:tcPr>
            <w:tcW w:w="1070" w:type="dxa"/>
            <w:vMerge/>
            <w:tcBorders>
              <w:top w:val="single" w:sz="4" w:space="0" w:color="auto"/>
              <w:left w:val="single" w:sz="4" w:space="0" w:color="999999"/>
              <w:bottom w:val="nil"/>
            </w:tcBorders>
            <w:vAlign w:val="center"/>
          </w:tcPr>
          <w:p w:rsidR="002F76D2" w:rsidRDefault="002F76D2" w:rsidP="0038489C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right w:val="single" w:sz="4" w:space="0" w:color="999999"/>
            </w:tcBorders>
            <w:vAlign w:val="center"/>
          </w:tcPr>
          <w:p w:rsidR="002F76D2" w:rsidRDefault="002F76D2" w:rsidP="0038489C">
            <w:pPr>
              <w:pStyle w:val="MTableText"/>
            </w:pP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F76D2" w:rsidRDefault="002F76D2" w:rsidP="0038489C">
            <w:pPr>
              <w:pStyle w:val="MColumnHead"/>
            </w:pPr>
            <w:r>
              <w:t>Other Phone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3972BF" w:rsidRDefault="00142FCE" w:rsidP="0038489C">
            <w:pPr>
              <w:pStyle w:val="MTableText"/>
            </w:pPr>
            <w:r>
              <w:t>plcContactOphone3</w:t>
            </w:r>
          </w:p>
        </w:tc>
      </w:tr>
      <w:tr w:rsidR="00771FCD" w:rsidTr="00E570FF">
        <w:tc>
          <w:tcPr>
            <w:tcW w:w="501" w:type="dxa"/>
            <w:tcBorders>
              <w:top w:val="nil"/>
              <w:bottom w:val="single" w:sz="4" w:space="0" w:color="FFFFFF" w:themeColor="background1"/>
              <w:right w:val="single" w:sz="4" w:space="0" w:color="999999"/>
            </w:tcBorders>
            <w:shd w:val="clear" w:color="auto" w:fill="333333"/>
            <w:vAlign w:val="center"/>
          </w:tcPr>
          <w:p w:rsidR="002F76D2" w:rsidRPr="001256BB" w:rsidRDefault="002F76D2" w:rsidP="0038489C">
            <w:pPr>
              <w:pStyle w:val="MColumnHead"/>
              <w:rPr>
                <w:color w:val="FFFFFF" w:themeColor="background1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sz="4" w:space="0" w:color="999999"/>
              <w:bottom w:val="single" w:sz="4" w:space="0" w:color="auto"/>
            </w:tcBorders>
            <w:vAlign w:val="center"/>
          </w:tcPr>
          <w:p w:rsidR="002F76D2" w:rsidRDefault="002F76D2" w:rsidP="0038489C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right w:val="single" w:sz="4" w:space="0" w:color="999999"/>
            </w:tcBorders>
            <w:vAlign w:val="center"/>
          </w:tcPr>
          <w:p w:rsidR="002F76D2" w:rsidRDefault="002F76D2" w:rsidP="0038489C">
            <w:pPr>
              <w:pStyle w:val="MTableText"/>
            </w:pP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2F76D2" w:rsidRDefault="002F76D2" w:rsidP="0038489C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2F76D2" w:rsidRDefault="00142FCE" w:rsidP="0038489C">
            <w:pPr>
              <w:pStyle w:val="MTableText"/>
            </w:pPr>
            <w:r>
              <w:t>plcContactEmail3</w:t>
            </w:r>
          </w:p>
        </w:tc>
      </w:tr>
      <w:tr w:rsidR="00142FCE" w:rsidTr="00E570FF">
        <w:tc>
          <w:tcPr>
            <w:tcW w:w="501" w:type="dxa"/>
            <w:vMerge w:val="restart"/>
            <w:tcBorders>
              <w:top w:val="single" w:sz="4" w:space="0" w:color="FFFFFF" w:themeColor="background1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142FCE" w:rsidRPr="00536D83" w:rsidRDefault="00142FCE" w:rsidP="004F37E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4F37EE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4F37EE">
            <w:pPr>
              <w:pStyle w:val="MTableText"/>
            </w:pPr>
            <w:r>
              <w:t>plcRelation4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4F37EE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142FCE" w:rsidRPr="008042EC" w:rsidRDefault="00142FCE" w:rsidP="004F37EE">
            <w:pPr>
              <w:pStyle w:val="MTableText"/>
            </w:pPr>
            <w:r>
              <w:t>plcFullName4</w:t>
            </w: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42FCE" w:rsidRPr="008042EC" w:rsidRDefault="00142FCE" w:rsidP="004F37EE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142FCE" w:rsidRPr="008042EC" w:rsidRDefault="00142FCE" w:rsidP="00056A08">
            <w:pPr>
              <w:pStyle w:val="MTableText"/>
            </w:pPr>
            <w:r>
              <w:t>plcContactPrimaryLanguage4</w:t>
            </w:r>
          </w:p>
        </w:tc>
      </w:tr>
      <w:tr w:rsidR="00142FCE" w:rsidTr="00E570FF">
        <w:tc>
          <w:tcPr>
            <w:tcW w:w="5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142FCE" w:rsidRDefault="00142FCE" w:rsidP="004F37EE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999999"/>
            </w:tcBorders>
            <w:vAlign w:val="center"/>
          </w:tcPr>
          <w:p w:rsidR="00142FCE" w:rsidRDefault="00142FCE" w:rsidP="004F37EE">
            <w:pPr>
              <w:pStyle w:val="MColumnHead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sz="4" w:space="0" w:color="auto"/>
              <w:right w:val="single" w:sz="4" w:space="0" w:color="999999"/>
            </w:tcBorders>
            <w:vAlign w:val="center"/>
          </w:tcPr>
          <w:p w:rsidR="00E570FF" w:rsidRDefault="00E570FF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</w:t>
            </w:r>
            <w:r w:rsidR="00222524">
              <w:rPr>
                <w:rFonts w:ascii="Arial" w:hAnsi="Arial" w:cs="Arial"/>
                <w:sz w:val="20"/>
              </w:rPr>
              <w:t>4</w:t>
            </w:r>
          </w:p>
          <w:p w:rsidR="00E570FF" w:rsidRDefault="00222524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plcStreet4</w:t>
            </w:r>
          </w:p>
          <w:p w:rsidR="00142FCE" w:rsidRPr="00FF6351" w:rsidRDefault="00E570FF" w:rsidP="00E570FF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plcCity</w:t>
            </w:r>
            <w:r w:rsidR="00222524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42FCE" w:rsidRDefault="00142FCE" w:rsidP="004F37EE">
            <w:pPr>
              <w:pStyle w:val="MColumnHead"/>
            </w:pPr>
            <w:r>
              <w:t>Home Phone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142FCE" w:rsidRPr="008042EC" w:rsidRDefault="00142FCE" w:rsidP="00056A08">
            <w:pPr>
              <w:pStyle w:val="MTableText"/>
            </w:pPr>
            <w:r>
              <w:t>plcContactHphone4</w:t>
            </w:r>
          </w:p>
        </w:tc>
      </w:tr>
      <w:tr w:rsidR="00016729" w:rsidTr="00E570FF">
        <w:tc>
          <w:tcPr>
            <w:tcW w:w="501" w:type="dxa"/>
            <w:vMerge/>
            <w:tcBorders>
              <w:top w:val="single" w:sz="4" w:space="0" w:color="auto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016729" w:rsidRDefault="00016729" w:rsidP="004F37EE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sz="4" w:space="0" w:color="999999"/>
            </w:tcBorders>
            <w:vAlign w:val="center"/>
          </w:tcPr>
          <w:p w:rsidR="00016729" w:rsidRDefault="00016729" w:rsidP="004F37EE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right w:val="single" w:sz="4" w:space="0" w:color="999999"/>
            </w:tcBorders>
            <w:vAlign w:val="center"/>
          </w:tcPr>
          <w:p w:rsidR="00016729" w:rsidRDefault="00016729" w:rsidP="004F37EE">
            <w:pPr>
              <w:pStyle w:val="MTableText"/>
            </w:pP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6729" w:rsidRDefault="00016729" w:rsidP="004F37EE">
            <w:pPr>
              <w:pStyle w:val="MColumnHead"/>
            </w:pPr>
            <w:r>
              <w:t>Other Phone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016729" w:rsidRDefault="00142FCE" w:rsidP="004F37EE">
            <w:pPr>
              <w:pStyle w:val="MTableText"/>
            </w:pPr>
            <w:r>
              <w:t>plcContactOphone4</w:t>
            </w:r>
          </w:p>
        </w:tc>
      </w:tr>
      <w:tr w:rsidR="00016729" w:rsidTr="00E570FF">
        <w:tc>
          <w:tcPr>
            <w:tcW w:w="501" w:type="dxa"/>
            <w:tcBorders>
              <w:top w:val="nil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016729" w:rsidRDefault="00016729" w:rsidP="004F37EE">
            <w:pPr>
              <w:pStyle w:val="MColumnHead"/>
            </w:pPr>
          </w:p>
        </w:tc>
        <w:tc>
          <w:tcPr>
            <w:tcW w:w="1070" w:type="dxa"/>
            <w:tcBorders>
              <w:left w:val="single" w:sz="4" w:space="0" w:color="999999"/>
              <w:bottom w:val="single" w:sz="4" w:space="0" w:color="auto"/>
            </w:tcBorders>
            <w:vAlign w:val="center"/>
          </w:tcPr>
          <w:p w:rsidR="00016729" w:rsidRDefault="00016729" w:rsidP="004F37EE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bottom w:val="single" w:sz="4" w:space="0" w:color="auto"/>
              <w:right w:val="single" w:sz="4" w:space="0" w:color="999999"/>
            </w:tcBorders>
            <w:vAlign w:val="center"/>
          </w:tcPr>
          <w:p w:rsidR="00016729" w:rsidRDefault="00016729" w:rsidP="004F37EE">
            <w:pPr>
              <w:pStyle w:val="MTableText"/>
            </w:pPr>
          </w:p>
        </w:tc>
        <w:tc>
          <w:tcPr>
            <w:tcW w:w="1852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</w:tcBorders>
            <w:vAlign w:val="center"/>
          </w:tcPr>
          <w:p w:rsidR="00016729" w:rsidRDefault="00016729" w:rsidP="004F37EE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</w:tcBorders>
            <w:vAlign w:val="center"/>
          </w:tcPr>
          <w:p w:rsidR="00016729" w:rsidRDefault="00142FCE" w:rsidP="004F37EE">
            <w:pPr>
              <w:pStyle w:val="MTableText"/>
            </w:pPr>
            <w:r>
              <w:t>plcContactEmail4</w:t>
            </w:r>
          </w:p>
        </w:tc>
      </w:tr>
    </w:tbl>
    <w:p w:rsidR="00C14683" w:rsidRDefault="001A465C" w:rsidP="00003668">
      <w:pPr>
        <w:pStyle w:val="MHead1"/>
      </w:pPr>
      <w:r>
        <w:t xml:space="preserve">Emergency Contacts </w:t>
      </w:r>
      <w:r w:rsidR="004145BD">
        <w:t>–</w:t>
      </w:r>
      <w:r>
        <w:t xml:space="preserve"> School</w:t>
      </w:r>
    </w:p>
    <w:tbl>
      <w:tblPr>
        <w:tblW w:w="10684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40"/>
        <w:gridCol w:w="1980"/>
        <w:gridCol w:w="5400"/>
        <w:gridCol w:w="1260"/>
        <w:gridCol w:w="1504"/>
      </w:tblGrid>
      <w:tr w:rsidR="00D97FF3" w:rsidTr="00F04B0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D97FF3" w:rsidRPr="009B7FFB" w:rsidRDefault="00D97FF3" w:rsidP="00666F5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9B7FFB"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D97FF3" w:rsidRDefault="00D97FF3" w:rsidP="00382813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D97FF3" w:rsidRDefault="00B83120" w:rsidP="00382813">
            <w:pPr>
              <w:pStyle w:val="MTableText"/>
            </w:pPr>
            <w:r>
              <w:t>plcSchoolFullName1</w:t>
            </w:r>
            <w:r w:rsidR="00D97FF3">
              <w:t xml:space="preserve">, </w:t>
            </w:r>
            <w:r>
              <w:t>plcSchoolTitle1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D97FF3" w:rsidRDefault="00D97FF3" w:rsidP="00382813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D97FF3" w:rsidRDefault="00B83120" w:rsidP="00382813">
            <w:pPr>
              <w:pStyle w:val="MTableText"/>
            </w:pPr>
            <w:r>
              <w:t>plcSchoolPhone1</w:t>
            </w:r>
          </w:p>
        </w:tc>
      </w:tr>
      <w:tr w:rsidR="00B83120" w:rsidTr="00F04B0E">
        <w:tc>
          <w:tcPr>
            <w:tcW w:w="5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B83120" w:rsidRPr="009B7FFB" w:rsidRDefault="00B83120" w:rsidP="00666F5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9B7FFB"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056A08">
            <w:pPr>
              <w:pStyle w:val="MTableText"/>
            </w:pPr>
            <w:r>
              <w:t>plcSchoolFullName2, plcSchoolTitle2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TableText"/>
            </w:pPr>
            <w:r>
              <w:t>plcSchoolPhone2</w:t>
            </w:r>
          </w:p>
        </w:tc>
      </w:tr>
      <w:tr w:rsidR="00B83120" w:rsidTr="00F04B0E">
        <w:tc>
          <w:tcPr>
            <w:tcW w:w="5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B83120" w:rsidRPr="009B7FFB" w:rsidRDefault="00B83120" w:rsidP="00666F5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9B7FFB"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056A08">
            <w:pPr>
              <w:pStyle w:val="MTableText"/>
            </w:pPr>
            <w:r>
              <w:t>plcSchoolFullName3, plcSchoolTitle3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TableText"/>
            </w:pPr>
            <w:r>
              <w:t>plcSchoolPhone3</w:t>
            </w:r>
          </w:p>
        </w:tc>
      </w:tr>
      <w:tr w:rsidR="00B83120" w:rsidTr="00F04B0E">
        <w:tc>
          <w:tcPr>
            <w:tcW w:w="5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B83120" w:rsidRPr="009B7FFB" w:rsidRDefault="00B83120" w:rsidP="00666F5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056A08">
            <w:pPr>
              <w:pStyle w:val="MTableText"/>
            </w:pPr>
            <w:r>
              <w:t>plcSchoolFullName4, plcSchoolTitle4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TableText"/>
            </w:pPr>
            <w:r>
              <w:t>plcSchoolPhone4</w:t>
            </w:r>
          </w:p>
        </w:tc>
      </w:tr>
      <w:tr w:rsidR="00B83120" w:rsidTr="00F04B0E">
        <w:tc>
          <w:tcPr>
            <w:tcW w:w="5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B83120" w:rsidRDefault="00B83120" w:rsidP="00666F5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ColumnHead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056A08">
            <w:pPr>
              <w:pStyle w:val="MTableText"/>
            </w:pPr>
            <w:r>
              <w:t>plcSchoolFullName5, plcSchoolTitle5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ColumnHead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B83120" w:rsidRDefault="00B83120" w:rsidP="00382813">
            <w:pPr>
              <w:pStyle w:val="MTableText"/>
            </w:pPr>
            <w:r>
              <w:t>plcSchoolPhone5</w:t>
            </w:r>
          </w:p>
        </w:tc>
      </w:tr>
    </w:tbl>
    <w:p w:rsidR="00EB0D05" w:rsidRPr="00EB0D05" w:rsidRDefault="00EB0D05" w:rsidP="00EB0D05"/>
    <w:p w:rsidR="00C14683" w:rsidRDefault="00C14683" w:rsidP="00003668">
      <w:pPr>
        <w:pStyle w:val="MHead1"/>
      </w:pPr>
      <w:r>
        <w:t>Medical</w:t>
      </w:r>
      <w:r w:rsidR="00D4766E">
        <w:t xml:space="preserve"> and Insurance</w:t>
      </w: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908"/>
        <w:gridCol w:w="3960"/>
        <w:gridCol w:w="1800"/>
        <w:gridCol w:w="1980"/>
      </w:tblGrid>
      <w:tr w:rsidR="000A3ACA" w:rsidTr="00F04B0E">
        <w:tc>
          <w:tcPr>
            <w:tcW w:w="9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0A3ACA" w:rsidRPr="00536D83" w:rsidRDefault="000A3ACA" w:rsidP="00536D83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0A3ACA" w:rsidRDefault="000A3ACA" w:rsidP="0038489C">
            <w:pPr>
              <w:pStyle w:val="MColumnHead"/>
            </w:pPr>
            <w:r>
              <w:t>Full 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vAlign w:val="center"/>
          </w:tcPr>
          <w:p w:rsidR="000A3ACA" w:rsidRDefault="00CF290A" w:rsidP="0038489C">
            <w:pPr>
              <w:pStyle w:val="MTableText"/>
            </w:pPr>
            <w:r>
              <w:t>plcPhysicianFullName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  <w:vAlign w:val="center"/>
          </w:tcPr>
          <w:p w:rsidR="000A3ACA" w:rsidRDefault="000A3ACA" w:rsidP="0038489C">
            <w:pPr>
              <w:pStyle w:val="MColumnHead"/>
            </w:pPr>
            <w:r>
              <w:t>Office Phone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999999"/>
            </w:tcBorders>
            <w:vAlign w:val="center"/>
          </w:tcPr>
          <w:p w:rsidR="000A3ACA" w:rsidRDefault="00CF290A" w:rsidP="0038489C">
            <w:pPr>
              <w:pStyle w:val="MTableText"/>
            </w:pPr>
            <w:r>
              <w:t>plcPhysicianPhone</w:t>
            </w:r>
          </w:p>
        </w:tc>
      </w:tr>
      <w:tr w:rsidR="002358F6" w:rsidTr="00F04B0E">
        <w:trPr>
          <w:trHeight w:val="479"/>
        </w:trPr>
        <w:tc>
          <w:tcPr>
            <w:tcW w:w="97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2358F6" w:rsidRDefault="002358F6" w:rsidP="0038489C">
            <w:pPr>
              <w:pStyle w:val="MColumnHead"/>
            </w:pPr>
          </w:p>
        </w:tc>
        <w:tc>
          <w:tcPr>
            <w:tcW w:w="190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2358F6" w:rsidRDefault="002358F6" w:rsidP="0038489C">
            <w:pPr>
              <w:pStyle w:val="MColumnHead"/>
            </w:pPr>
            <w:r>
              <w:t>Address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999999"/>
            </w:tcBorders>
            <w:vAlign w:val="center"/>
          </w:tcPr>
          <w:p w:rsidR="002358F6" w:rsidRDefault="00CF290A" w:rsidP="007B44F7">
            <w:pPr>
              <w:pStyle w:val="MTableText"/>
            </w:pPr>
            <w:r>
              <w:t>plcPhysicianAddress</w:t>
            </w:r>
          </w:p>
        </w:tc>
        <w:tc>
          <w:tcPr>
            <w:tcW w:w="3780" w:type="dxa"/>
            <w:gridSpan w:val="2"/>
            <w:tcBorders>
              <w:top w:val="single" w:sz="4" w:space="0" w:color="999999"/>
              <w:left w:val="single" w:sz="4" w:space="0" w:color="999999"/>
            </w:tcBorders>
            <w:vAlign w:val="center"/>
          </w:tcPr>
          <w:p w:rsidR="002358F6" w:rsidRDefault="002358F6" w:rsidP="0038489C">
            <w:pPr>
              <w:pStyle w:val="MTableText"/>
            </w:pPr>
          </w:p>
        </w:tc>
      </w:tr>
    </w:tbl>
    <w:p w:rsidR="000A3ACA" w:rsidRDefault="000A3ACA" w:rsidP="000A3ACA"/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908"/>
        <w:gridCol w:w="3960"/>
        <w:gridCol w:w="1620"/>
        <w:gridCol w:w="2160"/>
      </w:tblGrid>
      <w:tr w:rsidR="00C55CC4" w:rsidTr="00F04B0E">
        <w:tc>
          <w:tcPr>
            <w:tcW w:w="9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55CC4" w:rsidRPr="00536D83" w:rsidRDefault="00C55CC4" w:rsidP="00536D83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C55CC4" w:rsidRDefault="00C55CC4" w:rsidP="0038489C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vAlign w:val="center"/>
          </w:tcPr>
          <w:p w:rsidR="00C55CC4" w:rsidRDefault="00CF290A" w:rsidP="0038489C">
            <w:pPr>
              <w:pStyle w:val="MTableText"/>
            </w:pPr>
            <w:r>
              <w:t>plcInsuranceType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  <w:vAlign w:val="center"/>
          </w:tcPr>
          <w:p w:rsidR="00C55CC4" w:rsidRDefault="00C55CC4" w:rsidP="0038489C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999999"/>
            </w:tcBorders>
            <w:vAlign w:val="center"/>
          </w:tcPr>
          <w:p w:rsidR="00C55CC4" w:rsidRDefault="00CF290A" w:rsidP="0038489C">
            <w:pPr>
              <w:pStyle w:val="MTableText"/>
            </w:pPr>
            <w:r>
              <w:t>plcPolicyNumber</w:t>
            </w:r>
          </w:p>
        </w:tc>
      </w:tr>
      <w:tr w:rsidR="00C55CC4" w:rsidTr="00F04B0E">
        <w:trPr>
          <w:trHeight w:val="305"/>
        </w:trPr>
        <w:tc>
          <w:tcPr>
            <w:tcW w:w="97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55CC4" w:rsidRDefault="00C55CC4" w:rsidP="0038489C">
            <w:pPr>
              <w:pStyle w:val="MColumnHead"/>
            </w:pPr>
          </w:p>
        </w:tc>
        <w:tc>
          <w:tcPr>
            <w:tcW w:w="190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C55CC4" w:rsidRDefault="00C55CC4" w:rsidP="0038489C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999999"/>
            </w:tcBorders>
            <w:vAlign w:val="center"/>
          </w:tcPr>
          <w:p w:rsidR="00C55CC4" w:rsidRDefault="00CF290A" w:rsidP="0038489C">
            <w:pPr>
              <w:pStyle w:val="MTableText"/>
            </w:pPr>
            <w:r>
              <w:t>plcPolicyHolder</w:t>
            </w:r>
          </w:p>
        </w:tc>
        <w:tc>
          <w:tcPr>
            <w:tcW w:w="3780" w:type="dxa"/>
            <w:gridSpan w:val="2"/>
            <w:tcBorders>
              <w:top w:val="single" w:sz="4" w:space="0" w:color="999999"/>
              <w:left w:val="single" w:sz="4" w:space="0" w:color="999999"/>
            </w:tcBorders>
            <w:vAlign w:val="center"/>
          </w:tcPr>
          <w:p w:rsidR="00C55CC4" w:rsidRDefault="00C55CC4" w:rsidP="0038489C">
            <w:pPr>
              <w:pStyle w:val="MTableText"/>
            </w:pPr>
          </w:p>
        </w:tc>
      </w:tr>
    </w:tbl>
    <w:p w:rsidR="00C55CC4" w:rsidRDefault="00C55CC4" w:rsidP="000A3ACA"/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999999"/>
        </w:tblBorders>
        <w:tblLook w:val="01E0" w:firstRow="1" w:lastRow="1" w:firstColumn="1" w:lastColumn="1" w:noHBand="0" w:noVBand="0"/>
      </w:tblPr>
      <w:tblGrid>
        <w:gridCol w:w="2880"/>
        <w:gridCol w:w="7740"/>
      </w:tblGrid>
      <w:tr w:rsidR="000A1392" w:rsidRPr="001A465C" w:rsidTr="00F04B0E">
        <w:tc>
          <w:tcPr>
            <w:tcW w:w="2880" w:type="dxa"/>
            <w:tcBorders>
              <w:top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0A1392" w:rsidRPr="001A465C" w:rsidRDefault="000A1392" w:rsidP="00144141">
            <w:pPr>
              <w:pStyle w:val="MColumnHead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sz="4" w:space="0" w:color="auto"/>
            </w:tcBorders>
            <w:vAlign w:val="center"/>
          </w:tcPr>
          <w:p w:rsidR="0089660D" w:rsidRPr="00A05E27" w:rsidRDefault="00735271" w:rsidP="000A1E42">
            <w:pPr>
              <w:pStyle w:val="MTableText"/>
            </w:pPr>
            <w:r>
              <w:t>plcLa</w:t>
            </w:r>
            <w:r w:rsidR="00F04B0E">
              <w:t>stPhysicalExamDate</w:t>
            </w:r>
          </w:p>
        </w:tc>
      </w:tr>
      <w:tr w:rsidR="000A1392" w:rsidRPr="001A465C" w:rsidTr="00F04B0E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0A1392" w:rsidRDefault="000A1392" w:rsidP="00144141">
            <w:pPr>
              <w:pStyle w:val="MColumnHead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sz="4" w:space="0" w:color="auto"/>
            </w:tcBorders>
            <w:vAlign w:val="center"/>
          </w:tcPr>
          <w:p w:rsidR="000A1392" w:rsidRDefault="00735271" w:rsidP="00687754">
            <w:pPr>
              <w:pStyle w:val="MTableText"/>
            </w:pPr>
            <w:r>
              <w:t>plcMe</w:t>
            </w:r>
            <w:r w:rsidR="00F04B0E">
              <w:t>dicalCondition</w:t>
            </w:r>
          </w:p>
        </w:tc>
      </w:tr>
      <w:tr w:rsidR="000A1392" w:rsidRPr="001A465C" w:rsidTr="00F04B0E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0A1392" w:rsidRDefault="000A1392" w:rsidP="00144141">
            <w:pPr>
              <w:pStyle w:val="MColumnHead"/>
            </w:pPr>
            <w:r>
              <w:t>Allergies</w:t>
            </w:r>
          </w:p>
        </w:tc>
        <w:tc>
          <w:tcPr>
            <w:tcW w:w="7740" w:type="dxa"/>
            <w:tcBorders>
              <w:left w:val="single" w:sz="4" w:space="0" w:color="auto"/>
            </w:tcBorders>
            <w:vAlign w:val="center"/>
          </w:tcPr>
          <w:p w:rsidR="000A1392" w:rsidRDefault="00F04B0E" w:rsidP="00687754">
            <w:pPr>
              <w:pStyle w:val="MTableText"/>
            </w:pPr>
            <w:r>
              <w:t>plcAllergies</w:t>
            </w:r>
          </w:p>
        </w:tc>
      </w:tr>
      <w:tr w:rsidR="000A1392" w:rsidRPr="001A465C" w:rsidTr="00F04B0E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0A1392" w:rsidRDefault="000A1392" w:rsidP="00144141">
            <w:pPr>
              <w:pStyle w:val="MColumnHead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sz="4" w:space="0" w:color="auto"/>
            </w:tcBorders>
            <w:vAlign w:val="center"/>
          </w:tcPr>
          <w:p w:rsidR="006354FC" w:rsidRDefault="00F04B0E" w:rsidP="00687754">
            <w:pPr>
              <w:pStyle w:val="MTableText"/>
            </w:pPr>
            <w:r>
              <w:t>plcCurrentMedications</w:t>
            </w:r>
          </w:p>
        </w:tc>
      </w:tr>
      <w:tr w:rsidR="001A1146" w:rsidRPr="001A465C" w:rsidTr="00F04B0E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1A1146" w:rsidRDefault="001A1146" w:rsidP="00144141">
            <w:pPr>
              <w:pStyle w:val="MColumnHead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sz="4" w:space="0" w:color="auto"/>
            </w:tcBorders>
            <w:vAlign w:val="center"/>
          </w:tcPr>
          <w:p w:rsidR="001A1146" w:rsidRDefault="00F04B0E" w:rsidP="001C0048">
            <w:pPr>
              <w:pStyle w:val="MTableText"/>
            </w:pPr>
            <w:r>
              <w:t>plcSelfPreservationAbility</w:t>
            </w:r>
          </w:p>
        </w:tc>
      </w:tr>
      <w:tr w:rsidR="001A1146" w:rsidRPr="001A465C" w:rsidTr="00F04B0E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1A1146" w:rsidRDefault="001A1146" w:rsidP="00144141">
            <w:pPr>
              <w:pStyle w:val="MColumnHead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sz="4" w:space="0" w:color="auto"/>
              <w:bottom w:val="single" w:sz="4" w:space="0" w:color="999999"/>
            </w:tcBorders>
            <w:vAlign w:val="center"/>
          </w:tcPr>
          <w:p w:rsidR="001A1146" w:rsidRPr="00B47264" w:rsidRDefault="00F04B0E" w:rsidP="001C0048">
            <w:pPr>
              <w:pStyle w:val="MTableText"/>
            </w:pPr>
            <w:r>
              <w:t>plcSignificantBehaviorCharescteristics</w:t>
            </w:r>
          </w:p>
        </w:tc>
      </w:tr>
      <w:tr w:rsidR="001A1146" w:rsidRPr="00536D83" w:rsidTr="00F04B0E">
        <w:trPr>
          <w:trHeight w:val="234"/>
        </w:trPr>
        <w:tc>
          <w:tcPr>
            <w:tcW w:w="2880" w:type="dxa"/>
            <w:vMerge w:val="restart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1A1146" w:rsidRDefault="001A1146" w:rsidP="00144141">
            <w:pPr>
              <w:pStyle w:val="MColumnHead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vAlign w:val="center"/>
          </w:tcPr>
          <w:p w:rsidR="001A1146" w:rsidRDefault="001A1146" w:rsidP="001C0048">
            <w:pPr>
              <w:pStyle w:val="MColumnHead"/>
              <w:jc w:val="both"/>
            </w:pPr>
            <w:r w:rsidRPr="002358F6">
              <w:t>Capabilities</w:t>
            </w:r>
          </w:p>
          <w:p w:rsidR="001A1146" w:rsidRDefault="00F04B0E" w:rsidP="001C0048">
            <w:pPr>
              <w:pStyle w:val="MTableText"/>
              <w:jc w:val="both"/>
            </w:pPr>
            <w:r>
              <w:t>plcCapabilities</w:t>
            </w:r>
          </w:p>
        </w:tc>
      </w:tr>
      <w:tr w:rsidR="001A1146" w:rsidRPr="001A465C" w:rsidTr="00F04B0E">
        <w:trPr>
          <w:trHeight w:val="552"/>
        </w:trPr>
        <w:tc>
          <w:tcPr>
            <w:tcW w:w="2880" w:type="dxa"/>
            <w:vMerge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1A1146" w:rsidRDefault="001A1146" w:rsidP="00144141">
            <w:pPr>
              <w:pStyle w:val="MColumnHead"/>
            </w:pP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vAlign w:val="center"/>
          </w:tcPr>
          <w:p w:rsidR="001A1146" w:rsidRDefault="001A1146" w:rsidP="001C0048">
            <w:pPr>
              <w:pStyle w:val="MColumnHead"/>
              <w:jc w:val="both"/>
            </w:pPr>
            <w:r w:rsidRPr="002358F6">
              <w:t>Limitations</w:t>
            </w:r>
          </w:p>
          <w:p w:rsidR="001A1146" w:rsidRPr="002358F6" w:rsidRDefault="00F04B0E" w:rsidP="001C0048">
            <w:pPr>
              <w:pStyle w:val="MTableText"/>
              <w:jc w:val="both"/>
            </w:pPr>
            <w:r>
              <w:t>plcLimitations</w:t>
            </w:r>
          </w:p>
        </w:tc>
      </w:tr>
      <w:tr w:rsidR="001A1146" w:rsidRPr="001A465C" w:rsidTr="00F04B0E">
        <w:trPr>
          <w:trHeight w:val="503"/>
        </w:trPr>
        <w:tc>
          <w:tcPr>
            <w:tcW w:w="2880" w:type="dxa"/>
            <w:vMerge/>
            <w:tcBorders>
              <w:top w:val="single" w:sz="4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1A1146" w:rsidRDefault="001A1146" w:rsidP="00144141">
            <w:pPr>
              <w:pStyle w:val="MColumnHead"/>
            </w:pP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auto"/>
            </w:tcBorders>
            <w:vAlign w:val="center"/>
          </w:tcPr>
          <w:p w:rsidR="001A1146" w:rsidRDefault="001A1146" w:rsidP="001C0048">
            <w:pPr>
              <w:pStyle w:val="MColumnHead"/>
              <w:jc w:val="both"/>
            </w:pPr>
            <w:r w:rsidRPr="002358F6">
              <w:t>Preferences</w:t>
            </w:r>
          </w:p>
          <w:p w:rsidR="001A1146" w:rsidRDefault="00F04B0E" w:rsidP="001C0048">
            <w:pPr>
              <w:pStyle w:val="MTableText"/>
              <w:jc w:val="both"/>
            </w:pPr>
            <w:r>
              <w:t>plcPreferances</w:t>
            </w:r>
          </w:p>
        </w:tc>
      </w:tr>
    </w:tbl>
    <w:p w:rsidR="003C275D" w:rsidRPr="003C275D" w:rsidRDefault="003C275D" w:rsidP="003C275D"/>
    <w:p w:rsidR="00960B48" w:rsidRDefault="000A1392" w:rsidP="00003668">
      <w:pPr>
        <w:pStyle w:val="MHead1"/>
      </w:pPr>
      <w:r>
        <w:t>Referral</w:t>
      </w:r>
      <w:r w:rsidR="00D4766E">
        <w:t>/IEP</w:t>
      </w:r>
      <w:r>
        <w:t xml:space="preserve"> Information</w:t>
      </w:r>
    </w:p>
    <w:tbl>
      <w:tblPr>
        <w:tblW w:w="126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05"/>
        <w:gridCol w:w="1862"/>
        <w:gridCol w:w="3973"/>
        <w:gridCol w:w="1800"/>
        <w:gridCol w:w="1980"/>
        <w:gridCol w:w="1980"/>
      </w:tblGrid>
      <w:tr w:rsidR="007B44F7" w:rsidTr="007063BC">
        <w:tc>
          <w:tcPr>
            <w:tcW w:w="1005" w:type="dxa"/>
            <w:shd w:val="clear" w:color="auto" w:fill="333333"/>
            <w:vAlign w:val="center"/>
          </w:tcPr>
          <w:p w:rsidR="007B44F7" w:rsidRPr="00536D83" w:rsidRDefault="007B44F7" w:rsidP="00536D83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4F7" w:rsidRDefault="007B44F7" w:rsidP="0038489C">
            <w:pPr>
              <w:pStyle w:val="MColumnHead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sz="4" w:space="0" w:color="auto"/>
            </w:tcBorders>
            <w:vAlign w:val="center"/>
          </w:tcPr>
          <w:p w:rsidR="007B44F7" w:rsidRDefault="00F04B0E" w:rsidP="0018604E">
            <w:pPr>
              <w:pStyle w:val="MTableText"/>
            </w:pPr>
            <w:r>
              <w:t>plcLaisonFullname</w:t>
            </w:r>
            <w:r w:rsidR="0018604E">
              <w:t xml:space="preserve"> ,</w:t>
            </w:r>
            <w:r w:rsidR="007063BC">
              <w:t>plcLaisonTitle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4F7" w:rsidRDefault="007B44F7" w:rsidP="0038489C">
            <w:pPr>
              <w:pStyle w:val="MColumnHead"/>
            </w:pPr>
            <w:r>
              <w:t>Phone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4F7" w:rsidRDefault="007063BC" w:rsidP="009C6FF4">
            <w:pPr>
              <w:pStyle w:val="MTableText"/>
            </w:pPr>
            <w:r>
              <w:t>plcLaisonPhone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B44F7" w:rsidRDefault="007B44F7" w:rsidP="0038489C">
            <w:pPr>
              <w:pStyle w:val="MTableText"/>
            </w:pPr>
          </w:p>
        </w:tc>
      </w:tr>
    </w:tbl>
    <w:p w:rsidR="000A3ACA" w:rsidRDefault="000A3ACA" w:rsidP="003C275D">
      <w:pPr>
        <w:keepNext/>
      </w:pP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7740"/>
      </w:tblGrid>
      <w:tr w:rsidR="000A1392" w:rsidRPr="001A465C" w:rsidTr="007063BC">
        <w:tc>
          <w:tcPr>
            <w:tcW w:w="2880" w:type="dxa"/>
            <w:tcBorders>
              <w:top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0A1392" w:rsidRPr="001A465C" w:rsidRDefault="000A1392" w:rsidP="00144141">
            <w:pPr>
              <w:pStyle w:val="MColumnHead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</w:tcBorders>
            <w:vAlign w:val="center"/>
          </w:tcPr>
          <w:p w:rsidR="000A1392" w:rsidRPr="001A465C" w:rsidRDefault="007063BC" w:rsidP="00144141">
            <w:pPr>
              <w:pStyle w:val="MTableText"/>
            </w:pPr>
            <w:r>
              <w:t>plcReferringAgency</w:t>
            </w:r>
          </w:p>
        </w:tc>
      </w:tr>
      <w:tr w:rsidR="000A1392" w:rsidRPr="001A465C" w:rsidTr="007063BC">
        <w:tc>
          <w:tcPr>
            <w:tcW w:w="2880" w:type="dxa"/>
            <w:tcBorders>
              <w:top w:val="single" w:sz="4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0A1392" w:rsidRDefault="000A1392" w:rsidP="00144141">
            <w:pPr>
              <w:pStyle w:val="MColumnHead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auto"/>
            </w:tcBorders>
            <w:vAlign w:val="center"/>
          </w:tcPr>
          <w:p w:rsidR="000A1392" w:rsidRDefault="007063BC" w:rsidP="00144141">
            <w:pPr>
              <w:pStyle w:val="MTableText"/>
            </w:pPr>
            <w:r>
              <w:t>plcSourceOfTuition</w:t>
            </w:r>
          </w:p>
        </w:tc>
      </w:tr>
    </w:tbl>
    <w:p w:rsidR="003C275D" w:rsidRPr="003C275D" w:rsidRDefault="003C275D" w:rsidP="003C275D"/>
    <w:p w:rsidR="00C14683" w:rsidRDefault="00D4766E" w:rsidP="00003668">
      <w:pPr>
        <w:pStyle w:val="MHead1"/>
      </w:pPr>
      <w:r>
        <w:t xml:space="preserve">Education </w:t>
      </w:r>
      <w:r w:rsidR="00C14683">
        <w:t>History</w:t>
      </w: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999999"/>
        </w:tblBorders>
        <w:tblLook w:val="01E0" w:firstRow="1" w:lastRow="1" w:firstColumn="1" w:lastColumn="1" w:noHBand="0" w:noVBand="0"/>
      </w:tblPr>
      <w:tblGrid>
        <w:gridCol w:w="5220"/>
        <w:gridCol w:w="5400"/>
      </w:tblGrid>
      <w:tr w:rsidR="005869E9" w:rsidTr="00F04B0E">
        <w:tc>
          <w:tcPr>
            <w:tcW w:w="5220" w:type="dxa"/>
            <w:tcBorders>
              <w:top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5869E9" w:rsidRDefault="005869E9" w:rsidP="00144141">
            <w:pPr>
              <w:pStyle w:val="MColumnHead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sz="4" w:space="0" w:color="auto"/>
            </w:tcBorders>
            <w:vAlign w:val="center"/>
          </w:tcPr>
          <w:p w:rsidR="005869E9" w:rsidRDefault="007063BC" w:rsidP="00F22F3E">
            <w:pPr>
              <w:pStyle w:val="MTableText"/>
            </w:pPr>
            <w:r>
              <w:t>plcInitialDateforSpecialEducation</w:t>
            </w:r>
          </w:p>
        </w:tc>
      </w:tr>
      <w:tr w:rsidR="005869E9" w:rsidTr="00F04B0E">
        <w:tc>
          <w:tcPr>
            <w:tcW w:w="522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5869E9" w:rsidRDefault="005869E9" w:rsidP="00144141">
            <w:pPr>
              <w:pStyle w:val="MColumnHead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sz="4" w:space="0" w:color="auto"/>
            </w:tcBorders>
            <w:vAlign w:val="center"/>
          </w:tcPr>
          <w:p w:rsidR="005869E9" w:rsidRDefault="0018604E" w:rsidP="00144141">
            <w:pPr>
              <w:pStyle w:val="MTableText"/>
            </w:pPr>
            <w:r>
              <w:t>plcDateOf</w:t>
            </w:r>
            <w:r w:rsidR="007063BC">
              <w:t>MostRecentSpecialEducationEvaluation</w:t>
            </w:r>
          </w:p>
        </w:tc>
      </w:tr>
      <w:tr w:rsidR="005869E9" w:rsidTr="00F04B0E">
        <w:tc>
          <w:tcPr>
            <w:tcW w:w="522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5869E9" w:rsidRDefault="005869E9" w:rsidP="00144141">
            <w:pPr>
              <w:pStyle w:val="MColumnHead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sz="4" w:space="0" w:color="auto"/>
            </w:tcBorders>
            <w:vAlign w:val="center"/>
          </w:tcPr>
          <w:p w:rsidR="005869E9" w:rsidRDefault="007063BC" w:rsidP="00144141">
            <w:pPr>
              <w:pStyle w:val="MTableText"/>
            </w:pPr>
            <w:r>
              <w:t>plcDateOfNextScheduleEvaluation</w:t>
            </w:r>
          </w:p>
        </w:tc>
      </w:tr>
      <w:tr w:rsidR="005869E9" w:rsidTr="00F04B0E">
        <w:tc>
          <w:tcPr>
            <w:tcW w:w="522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5869E9" w:rsidRDefault="005869E9" w:rsidP="00144141">
            <w:pPr>
              <w:pStyle w:val="MColumnHead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sz="4" w:space="0" w:color="auto"/>
            </w:tcBorders>
            <w:vAlign w:val="center"/>
          </w:tcPr>
          <w:p w:rsidR="005869E9" w:rsidRDefault="007063BC" w:rsidP="007063BC">
            <w:pPr>
              <w:pStyle w:val="MTableText"/>
            </w:pPr>
            <w:r>
              <w:t>plcIepStartDate</w:t>
            </w:r>
          </w:p>
        </w:tc>
      </w:tr>
      <w:tr w:rsidR="005869E9" w:rsidTr="00F04B0E">
        <w:tc>
          <w:tcPr>
            <w:tcW w:w="5220" w:type="dxa"/>
            <w:tcBorders>
              <w:top w:val="single" w:sz="4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5869E9" w:rsidRDefault="005869E9" w:rsidP="00144141">
            <w:pPr>
              <w:pStyle w:val="MColumnHead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sz="4" w:space="0" w:color="auto"/>
            </w:tcBorders>
            <w:vAlign w:val="center"/>
          </w:tcPr>
          <w:p w:rsidR="005869E9" w:rsidRDefault="007063BC" w:rsidP="00A24169">
            <w:pPr>
              <w:pStyle w:val="MTableText"/>
            </w:pPr>
            <w:r>
              <w:t>plcIepExpirationDate</w:t>
            </w:r>
          </w:p>
        </w:tc>
      </w:tr>
    </w:tbl>
    <w:p w:rsidR="00990411" w:rsidRDefault="00990411" w:rsidP="001660DE">
      <w:pPr>
        <w:pStyle w:val="MHead1"/>
      </w:pPr>
      <w:r>
        <w:t>Schools Attended</w:t>
      </w:r>
    </w:p>
    <w:p w:rsidR="00990411" w:rsidRDefault="006945F1" w:rsidP="001660DE">
      <w:pPr>
        <w:pStyle w:val="MTableHelp"/>
      </w:pPr>
      <w:r>
        <w:t xml:space="preserve">Lists schools attended in </w:t>
      </w:r>
      <w:r w:rsidR="001660DE">
        <w:t>reverse-</w:t>
      </w:r>
      <w:r>
        <w:t>chrono</w:t>
      </w:r>
      <w:r w:rsidR="001660DE">
        <w:t>logical order with current placement first.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4"/>
        <w:gridCol w:w="3672"/>
        <w:gridCol w:w="3564"/>
      </w:tblGrid>
      <w:tr w:rsidR="00687754">
        <w:tc>
          <w:tcPr>
            <w:tcW w:w="3384" w:type="dxa"/>
            <w:tcBorders>
              <w:bottom w:val="single" w:sz="4" w:space="0" w:color="auto"/>
            </w:tcBorders>
          </w:tcPr>
          <w:p w:rsidR="00990411" w:rsidRDefault="00990411" w:rsidP="00990411">
            <w:pPr>
              <w:pStyle w:val="MColumnHead"/>
            </w:pPr>
            <w:r>
              <w:t>Name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:rsidR="00990411" w:rsidRDefault="00990411" w:rsidP="00990411">
            <w:pPr>
              <w:pStyle w:val="MColumnHead"/>
            </w:pPr>
            <w:r>
              <w:t>Address</w:t>
            </w: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990411" w:rsidRDefault="00990411" w:rsidP="00990411">
            <w:pPr>
              <w:pStyle w:val="MColumnHead"/>
            </w:pPr>
            <w:r>
              <w:t>Dates Attended</w:t>
            </w:r>
          </w:p>
        </w:tc>
      </w:tr>
      <w:tr w:rsidR="00687754">
        <w:tc>
          <w:tcPr>
            <w:tcW w:w="3384" w:type="dxa"/>
            <w:tcBorders>
              <w:bottom w:val="single" w:sz="4" w:space="0" w:color="999999"/>
            </w:tcBorders>
          </w:tcPr>
          <w:p w:rsidR="00990411" w:rsidRDefault="00DC445F" w:rsidP="00536D83">
            <w:pPr>
              <w:pStyle w:val="MTableText"/>
              <w:keepNext/>
            </w:pPr>
            <w:r>
              <w:t>plcSchool</w:t>
            </w:r>
            <w:r w:rsidR="00310C62">
              <w:t>Name1</w:t>
            </w:r>
          </w:p>
        </w:tc>
        <w:tc>
          <w:tcPr>
            <w:tcW w:w="3672" w:type="dxa"/>
            <w:tcBorders>
              <w:bottom w:val="single" w:sz="4" w:space="0" w:color="999999"/>
            </w:tcBorders>
          </w:tcPr>
          <w:p w:rsidR="003F7AD2" w:rsidRDefault="00310C62" w:rsidP="00536D83">
            <w:pPr>
              <w:pStyle w:val="MTableText"/>
              <w:keepNext/>
            </w:pPr>
            <w:r>
              <w:t>plcSchoolAddress1</w:t>
            </w:r>
          </w:p>
        </w:tc>
        <w:tc>
          <w:tcPr>
            <w:tcW w:w="3564" w:type="dxa"/>
            <w:tcBorders>
              <w:bottom w:val="single" w:sz="4" w:space="0" w:color="999999"/>
            </w:tcBorders>
          </w:tcPr>
          <w:p w:rsidR="00990411" w:rsidRDefault="00310C62" w:rsidP="00536D83">
            <w:pPr>
              <w:pStyle w:val="MTableText"/>
              <w:keepNext/>
            </w:pPr>
            <w:r>
              <w:t>plcSchoolDate1</w:t>
            </w:r>
          </w:p>
        </w:tc>
      </w:tr>
      <w:tr w:rsidR="00687754">
        <w:tc>
          <w:tcPr>
            <w:tcW w:w="3384" w:type="dxa"/>
            <w:tcBorders>
              <w:top w:val="single" w:sz="4" w:space="0" w:color="999999"/>
              <w:bottom w:val="single" w:sz="4" w:space="0" w:color="999999"/>
            </w:tcBorders>
          </w:tcPr>
          <w:p w:rsidR="00BD5AD7" w:rsidRDefault="00DC445F" w:rsidP="00536D83">
            <w:pPr>
              <w:pStyle w:val="MTableText"/>
              <w:keepNext/>
            </w:pPr>
            <w:r>
              <w:t>plcSchool</w:t>
            </w:r>
            <w:r w:rsidR="00310C62">
              <w:t>Name2</w:t>
            </w:r>
          </w:p>
        </w:tc>
        <w:tc>
          <w:tcPr>
            <w:tcW w:w="3672" w:type="dxa"/>
            <w:tcBorders>
              <w:top w:val="single" w:sz="4" w:space="0" w:color="999999"/>
              <w:bottom w:val="single" w:sz="4" w:space="0" w:color="999999"/>
            </w:tcBorders>
          </w:tcPr>
          <w:p w:rsidR="00BA3D6A" w:rsidRDefault="00310C62" w:rsidP="00536D83">
            <w:pPr>
              <w:pStyle w:val="MTableText"/>
              <w:keepNext/>
            </w:pPr>
            <w:r>
              <w:t>plcSchoolAddress2</w:t>
            </w:r>
          </w:p>
        </w:tc>
        <w:tc>
          <w:tcPr>
            <w:tcW w:w="3564" w:type="dxa"/>
            <w:tcBorders>
              <w:top w:val="single" w:sz="4" w:space="0" w:color="999999"/>
              <w:bottom w:val="single" w:sz="4" w:space="0" w:color="999999"/>
            </w:tcBorders>
          </w:tcPr>
          <w:p w:rsidR="00BD5AD7" w:rsidRDefault="00310C62" w:rsidP="00536D83">
            <w:pPr>
              <w:pStyle w:val="MTableText"/>
              <w:keepNext/>
            </w:pPr>
            <w:r>
              <w:t>plcSchoolDate2</w:t>
            </w:r>
          </w:p>
        </w:tc>
      </w:tr>
      <w:tr w:rsidR="00687754">
        <w:tc>
          <w:tcPr>
            <w:tcW w:w="3384" w:type="dxa"/>
            <w:tcBorders>
              <w:top w:val="single" w:sz="4" w:space="0" w:color="999999"/>
              <w:bottom w:val="single" w:sz="4" w:space="0" w:color="999999"/>
            </w:tcBorders>
          </w:tcPr>
          <w:p w:rsidR="00EB0D05" w:rsidRDefault="00310C62" w:rsidP="00990411">
            <w:pPr>
              <w:pStyle w:val="MTableText"/>
            </w:pPr>
            <w:r>
              <w:t>plcSchool</w:t>
            </w:r>
            <w:bookmarkStart w:id="0" w:name="_GoBack"/>
            <w:bookmarkEnd w:id="0"/>
            <w:r>
              <w:t>Name3</w:t>
            </w:r>
          </w:p>
        </w:tc>
        <w:tc>
          <w:tcPr>
            <w:tcW w:w="3672" w:type="dxa"/>
            <w:tcBorders>
              <w:top w:val="single" w:sz="4" w:space="0" w:color="999999"/>
              <w:bottom w:val="single" w:sz="4" w:space="0" w:color="999999"/>
            </w:tcBorders>
          </w:tcPr>
          <w:p w:rsidR="00EB0D05" w:rsidRDefault="00310C62" w:rsidP="00990411">
            <w:pPr>
              <w:pStyle w:val="MTableText"/>
            </w:pPr>
            <w:r>
              <w:t>plcSchoolAddress3</w:t>
            </w:r>
          </w:p>
        </w:tc>
        <w:tc>
          <w:tcPr>
            <w:tcW w:w="3564" w:type="dxa"/>
            <w:tcBorders>
              <w:top w:val="single" w:sz="4" w:space="0" w:color="999999"/>
              <w:bottom w:val="single" w:sz="4" w:space="0" w:color="999999"/>
            </w:tcBorders>
          </w:tcPr>
          <w:p w:rsidR="00EB0D05" w:rsidRDefault="00310C62" w:rsidP="00990411">
            <w:pPr>
              <w:pStyle w:val="MTableText"/>
            </w:pPr>
            <w:r>
              <w:t>plcSchoolDate3</w:t>
            </w:r>
          </w:p>
        </w:tc>
      </w:tr>
      <w:tr w:rsidR="003F7AD2" w:rsidTr="003F795D">
        <w:tc>
          <w:tcPr>
            <w:tcW w:w="3384" w:type="dxa"/>
            <w:tcBorders>
              <w:top w:val="single" w:sz="4" w:space="0" w:color="999999"/>
              <w:bottom w:val="single" w:sz="4" w:space="0" w:color="999999"/>
            </w:tcBorders>
          </w:tcPr>
          <w:p w:rsidR="003F7AD2" w:rsidRDefault="00310C62" w:rsidP="00990411">
            <w:pPr>
              <w:pStyle w:val="MTableText"/>
            </w:pPr>
            <w:r>
              <w:t>plcSchoolName4</w:t>
            </w:r>
          </w:p>
        </w:tc>
        <w:tc>
          <w:tcPr>
            <w:tcW w:w="3672" w:type="dxa"/>
            <w:tcBorders>
              <w:top w:val="single" w:sz="4" w:space="0" w:color="999999"/>
              <w:bottom w:val="single" w:sz="4" w:space="0" w:color="999999"/>
            </w:tcBorders>
          </w:tcPr>
          <w:p w:rsidR="003F7AD2" w:rsidRDefault="00310C62" w:rsidP="00990411">
            <w:pPr>
              <w:pStyle w:val="MTableText"/>
            </w:pPr>
            <w:r>
              <w:t>plcSchoolAddress4</w:t>
            </w:r>
          </w:p>
        </w:tc>
        <w:tc>
          <w:tcPr>
            <w:tcW w:w="3564" w:type="dxa"/>
            <w:tcBorders>
              <w:top w:val="single" w:sz="4" w:space="0" w:color="999999"/>
              <w:bottom w:val="single" w:sz="4" w:space="0" w:color="999999"/>
            </w:tcBorders>
          </w:tcPr>
          <w:p w:rsidR="003F7AD2" w:rsidRDefault="00310C62" w:rsidP="00990411">
            <w:pPr>
              <w:pStyle w:val="MTableText"/>
            </w:pPr>
            <w:r>
              <w:t>plcSchoolDate4</w:t>
            </w:r>
          </w:p>
        </w:tc>
      </w:tr>
      <w:tr w:rsidR="003F795D">
        <w:tc>
          <w:tcPr>
            <w:tcW w:w="3384" w:type="dxa"/>
            <w:tcBorders>
              <w:top w:val="single" w:sz="4" w:space="0" w:color="999999"/>
            </w:tcBorders>
          </w:tcPr>
          <w:p w:rsidR="003F795D" w:rsidRDefault="003F795D" w:rsidP="00990411">
            <w:pPr>
              <w:pStyle w:val="MTableText"/>
            </w:pPr>
            <w:r>
              <w:t>plcSchoolName5</w:t>
            </w:r>
          </w:p>
        </w:tc>
        <w:tc>
          <w:tcPr>
            <w:tcW w:w="3672" w:type="dxa"/>
            <w:tcBorders>
              <w:top w:val="single" w:sz="4" w:space="0" w:color="999999"/>
            </w:tcBorders>
          </w:tcPr>
          <w:p w:rsidR="003F795D" w:rsidRDefault="003F795D" w:rsidP="00990411">
            <w:pPr>
              <w:pStyle w:val="MTableText"/>
            </w:pPr>
            <w:r>
              <w:t>plcSchoolAddress5</w:t>
            </w:r>
          </w:p>
        </w:tc>
        <w:tc>
          <w:tcPr>
            <w:tcW w:w="3564" w:type="dxa"/>
            <w:tcBorders>
              <w:top w:val="single" w:sz="4" w:space="0" w:color="999999"/>
            </w:tcBorders>
          </w:tcPr>
          <w:p w:rsidR="003F795D" w:rsidRDefault="003F795D" w:rsidP="00990411">
            <w:pPr>
              <w:pStyle w:val="MTableText"/>
            </w:pPr>
            <w:r>
              <w:t>plcSchoolDate5</w:t>
            </w:r>
          </w:p>
        </w:tc>
      </w:tr>
    </w:tbl>
    <w:p w:rsidR="001660DE" w:rsidRDefault="001660DE" w:rsidP="001660DE">
      <w:pPr>
        <w:pStyle w:val="MHead1"/>
      </w:pPr>
      <w:r>
        <w:t>Discharge Information</w:t>
      </w: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999999"/>
        </w:tblBorders>
        <w:tblLook w:val="01E0" w:firstRow="1" w:lastRow="1" w:firstColumn="1" w:lastColumn="1" w:noHBand="0" w:noVBand="0"/>
      </w:tblPr>
      <w:tblGrid>
        <w:gridCol w:w="3384"/>
        <w:gridCol w:w="7236"/>
      </w:tblGrid>
      <w:tr w:rsidR="001660DE" w:rsidTr="00F04B0E">
        <w:tc>
          <w:tcPr>
            <w:tcW w:w="3384" w:type="dxa"/>
            <w:tcBorders>
              <w:top w:val="single" w:sz="4" w:space="0" w:color="auto"/>
              <w:bottom w:val="single" w:sz="4" w:space="0" w:color="999999"/>
              <w:right w:val="single" w:sz="4" w:space="0" w:color="auto"/>
            </w:tcBorders>
            <w:vAlign w:val="center"/>
          </w:tcPr>
          <w:p w:rsidR="001660DE" w:rsidRDefault="001660DE" w:rsidP="0038489C">
            <w:pPr>
              <w:pStyle w:val="MColumnHead"/>
            </w:pPr>
            <w:r>
              <w:t>Discharge Date</w:t>
            </w:r>
          </w:p>
        </w:tc>
        <w:tc>
          <w:tcPr>
            <w:tcW w:w="7236" w:type="dxa"/>
            <w:tcBorders>
              <w:left w:val="single" w:sz="4" w:space="0" w:color="auto"/>
            </w:tcBorders>
            <w:vAlign w:val="center"/>
          </w:tcPr>
          <w:p w:rsidR="001660DE" w:rsidRDefault="00E82355" w:rsidP="0038489C">
            <w:pPr>
              <w:pStyle w:val="MTableText"/>
            </w:pPr>
            <w:r>
              <w:t>plcDischargeDate</w:t>
            </w:r>
          </w:p>
        </w:tc>
      </w:tr>
      <w:tr w:rsidR="001660DE" w:rsidTr="00F04B0E">
        <w:tc>
          <w:tcPr>
            <w:tcW w:w="3384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1660DE" w:rsidRDefault="001660DE" w:rsidP="0038489C">
            <w:pPr>
              <w:pStyle w:val="MColumnHead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sz="4" w:space="0" w:color="auto"/>
            </w:tcBorders>
            <w:vAlign w:val="center"/>
          </w:tcPr>
          <w:p w:rsidR="001660DE" w:rsidRDefault="00E82355" w:rsidP="0038489C">
            <w:pPr>
              <w:pStyle w:val="MTableText"/>
            </w:pPr>
            <w:r>
              <w:t>plcLocationAfterDischarge</w:t>
            </w:r>
          </w:p>
        </w:tc>
      </w:tr>
      <w:tr w:rsidR="001660DE" w:rsidTr="00F04B0E">
        <w:tc>
          <w:tcPr>
            <w:tcW w:w="3384" w:type="dxa"/>
            <w:tcBorders>
              <w:top w:val="single" w:sz="4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1660DE" w:rsidRDefault="001660DE" w:rsidP="0038489C">
            <w:pPr>
              <w:pStyle w:val="MColumnHead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sz="4" w:space="0" w:color="auto"/>
            </w:tcBorders>
            <w:vAlign w:val="center"/>
          </w:tcPr>
          <w:p w:rsidR="001660DE" w:rsidRDefault="00E82355" w:rsidP="0038489C">
            <w:pPr>
              <w:pStyle w:val="MTableText"/>
            </w:pPr>
            <w:r>
              <w:t>plcFollowUpResponsibilities</w:t>
            </w:r>
          </w:p>
        </w:tc>
      </w:tr>
    </w:tbl>
    <w:p w:rsidR="001660DE" w:rsidRDefault="001660DE"/>
    <w:sectPr w:rsidR="001660DE" w:rsidSect="00F162BC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720" w:footer="5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407" w:rsidRDefault="00D60407">
      <w:r>
        <w:separator/>
      </w:r>
    </w:p>
  </w:endnote>
  <w:endnote w:type="continuationSeparator" w:id="0">
    <w:p w:rsidR="00D60407" w:rsidRDefault="00D6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ED8" w:rsidRPr="0066041A" w:rsidRDefault="00F84ED8" w:rsidP="00C14683">
    <w:pPr>
      <w:pStyle w:val="Footer"/>
      <w:rPr>
        <w:color w:val="000000"/>
      </w:rPr>
    </w:pPr>
  </w:p>
  <w:p w:rsidR="00F84ED8" w:rsidRDefault="00F84ED8" w:rsidP="00C14683">
    <w:pPr>
      <w:pStyle w:val="Footer"/>
      <w:tabs>
        <w:tab w:val="clear" w:pos="4320"/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FILENAME \p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2C7FF3">
      <w:rPr>
        <w:rFonts w:ascii="Arial" w:hAnsi="Arial" w:cs="Arial"/>
        <w:noProof/>
        <w:sz w:val="12"/>
        <w:szCs w:val="12"/>
      </w:rPr>
      <w:t>S:\EC\BeaulieuJ - 00259\Facesheet\Joseph B facesheet 5.8.13.doc</w:t>
    </w:r>
    <w:r w:rsidRPr="00F6335E">
      <w:rPr>
        <w:rFonts w:ascii="Arial" w:hAnsi="Arial" w:cs="Arial"/>
        <w:sz w:val="12"/>
        <w:szCs w:val="12"/>
      </w:rPr>
      <w:fldChar w:fldCharType="end"/>
    </w:r>
    <w:r w:rsidRPr="00F6335E">
      <w:rPr>
        <w:rFonts w:ascii="Arial" w:hAnsi="Arial" w:cs="Arial"/>
        <w:sz w:val="12"/>
        <w:szCs w:val="12"/>
      </w:rPr>
      <w:tab/>
      <w:t xml:space="preserve">Printed </w:t>
    </w: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DATE \@ "M/d/yyyy"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DC445F">
      <w:rPr>
        <w:rFonts w:ascii="Arial" w:hAnsi="Arial" w:cs="Arial"/>
        <w:noProof/>
        <w:sz w:val="12"/>
        <w:szCs w:val="12"/>
      </w:rPr>
      <w:t>12/29/2014</w:t>
    </w:r>
    <w:r w:rsidRPr="00F6335E">
      <w:rPr>
        <w:rFonts w:ascii="Arial" w:hAnsi="Arial" w:cs="Arial"/>
        <w:sz w:val="12"/>
        <w:szCs w:val="12"/>
      </w:rPr>
      <w:fldChar w:fldCharType="end"/>
    </w:r>
  </w:p>
  <w:p w:rsidR="00F84ED8" w:rsidRPr="00C45E90" w:rsidRDefault="00F84ED8" w:rsidP="00C14683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C45E90">
      <w:rPr>
        <w:rFonts w:ascii="Arial" w:hAnsi="Arial" w:cs="Arial"/>
        <w:sz w:val="12"/>
        <w:szCs w:val="12"/>
      </w:rPr>
      <w:t>© Melmark New England Inc. 200</w:t>
    </w:r>
    <w:r>
      <w:rPr>
        <w:rFonts w:ascii="Arial" w:hAnsi="Arial" w:cs="Arial"/>
        <w:sz w:val="12"/>
        <w:szCs w:val="12"/>
      </w:rPr>
      <w:t>5</w:t>
    </w:r>
    <w:r w:rsidRPr="00C45E90">
      <w:rPr>
        <w:rFonts w:ascii="Arial" w:hAnsi="Arial" w:cs="Arial"/>
        <w:sz w:val="12"/>
        <w:szCs w:val="12"/>
      </w:rPr>
      <w:t>.  May not be used without written permission.</w:t>
    </w:r>
    <w:r w:rsidRPr="00C45E90"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 w:rsidR="00F84ED8" w:rsidRPr="00F6335E" w:rsidRDefault="00F84ED8" w:rsidP="00B140D6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smartTag w:uri="urn:schemas-microsoft-com:office:smarttags" w:element="Street">
      <w:smartTag w:uri="urn:schemas-microsoft-com:office:smarttags" w:element="address">
        <w:r>
          <w:rPr>
            <w:rFonts w:ascii="Arial" w:hAnsi="Arial" w:cs="Arial"/>
          </w:rPr>
          <w:t>461 River Rd.</w:t>
        </w:r>
      </w:smartTag>
    </w:smartTag>
    <w:r>
      <w:rPr>
        <w:rFonts w:ascii="Arial" w:hAnsi="Arial" w:cs="Arial"/>
      </w:rPr>
      <w:t xml:space="preserve"> | </w:t>
    </w: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</w:rPr>
          <w:t>Andover</w:t>
        </w:r>
      </w:smartTag>
      <w:r w:rsidRPr="00F6335E">
        <w:rPr>
          <w:rFonts w:ascii="Arial" w:hAnsi="Arial" w:cs="Arial"/>
        </w:rPr>
        <w:t xml:space="preserve">, </w:t>
      </w:r>
      <w:smartTag w:uri="urn:schemas-microsoft-com:office:smarttags" w:element="State">
        <w:r w:rsidRPr="00F6335E">
          <w:rPr>
            <w:rFonts w:ascii="Arial" w:hAnsi="Arial" w:cs="Arial"/>
          </w:rPr>
          <w:t>MA</w:t>
        </w:r>
      </w:smartTag>
    </w:smartTag>
    <w:r>
      <w:rPr>
        <w:rFonts w:ascii="Arial" w:hAnsi="Arial" w:cs="Arial"/>
      </w:rPr>
      <w:t xml:space="preserve">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654- 4300</w:t>
    </w:r>
    <w:r w:rsidRPr="00F6335E">
      <w:rPr>
        <w:rFonts w:ascii="Arial" w:hAnsi="Arial" w:cs="Arial"/>
      </w:rPr>
      <w:t xml:space="preserve"> </w:t>
    </w:r>
  </w:p>
  <w:p w:rsidR="00F84ED8" w:rsidRPr="00C14683" w:rsidRDefault="00F84ED8" w:rsidP="00B140D6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ED8" w:rsidRPr="0066041A" w:rsidRDefault="00F84ED8" w:rsidP="00363FAE">
    <w:pPr>
      <w:pStyle w:val="Footer"/>
      <w:rPr>
        <w:color w:val="000000"/>
      </w:rPr>
    </w:pPr>
  </w:p>
  <w:p w:rsidR="00F84ED8" w:rsidRDefault="00F84ED8" w:rsidP="004E7F01">
    <w:pPr>
      <w:pStyle w:val="Footer"/>
      <w:tabs>
        <w:tab w:val="clear" w:pos="4320"/>
        <w:tab w:val="clear" w:pos="8640"/>
        <w:tab w:val="left" w:pos="5835"/>
        <w:tab w:val="right" w:pos="10800"/>
      </w:tabs>
      <w:rPr>
        <w:rFonts w:ascii="Arial" w:hAnsi="Arial" w:cs="Arial"/>
        <w:sz w:val="12"/>
        <w:szCs w:val="12"/>
      </w:rPr>
    </w:pP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FILENAME \p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2C7FF3">
      <w:rPr>
        <w:rFonts w:ascii="Arial" w:hAnsi="Arial" w:cs="Arial"/>
        <w:noProof/>
        <w:sz w:val="12"/>
        <w:szCs w:val="12"/>
      </w:rPr>
      <w:t>S:\EC\BeaulieuJ - 00259\Facesheet\Joseph B facesheet 5.8.13.doc</w:t>
    </w:r>
    <w:r w:rsidRPr="00F6335E">
      <w:rPr>
        <w:rFonts w:ascii="Arial" w:hAnsi="Arial" w:cs="Arial"/>
        <w:sz w:val="12"/>
        <w:szCs w:val="12"/>
      </w:rPr>
      <w:fldChar w:fldCharType="end"/>
    </w:r>
    <w:r w:rsidRPr="00F6335E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 w:rsidRPr="00F6335E">
      <w:rPr>
        <w:rFonts w:ascii="Arial" w:hAnsi="Arial" w:cs="Arial"/>
        <w:sz w:val="12"/>
        <w:szCs w:val="12"/>
      </w:rPr>
      <w:t xml:space="preserve">Printed </w:t>
    </w: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DATE \@ "M/d/yyyy"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DC445F">
      <w:rPr>
        <w:rFonts w:ascii="Arial" w:hAnsi="Arial" w:cs="Arial"/>
        <w:noProof/>
        <w:sz w:val="12"/>
        <w:szCs w:val="12"/>
      </w:rPr>
      <w:t>12/29/2014</w:t>
    </w:r>
    <w:r w:rsidRPr="00F6335E">
      <w:rPr>
        <w:rFonts w:ascii="Arial" w:hAnsi="Arial" w:cs="Arial"/>
        <w:sz w:val="12"/>
        <w:szCs w:val="12"/>
      </w:rPr>
      <w:fldChar w:fldCharType="end"/>
    </w:r>
  </w:p>
  <w:p w:rsidR="00F84ED8" w:rsidRPr="00C45E90" w:rsidRDefault="00F84ED8" w:rsidP="00363FAE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C45E90">
      <w:rPr>
        <w:rFonts w:ascii="Arial" w:hAnsi="Arial" w:cs="Arial"/>
        <w:sz w:val="12"/>
        <w:szCs w:val="12"/>
      </w:rPr>
      <w:t>© Melmark New England Inc. 200</w:t>
    </w:r>
    <w:r>
      <w:rPr>
        <w:rFonts w:ascii="Arial" w:hAnsi="Arial" w:cs="Arial"/>
        <w:sz w:val="12"/>
        <w:szCs w:val="12"/>
      </w:rPr>
      <w:t>5</w:t>
    </w:r>
    <w:r w:rsidRPr="00C45E90">
      <w:rPr>
        <w:rFonts w:ascii="Arial" w:hAnsi="Arial" w:cs="Arial"/>
        <w:sz w:val="12"/>
        <w:szCs w:val="12"/>
      </w:rPr>
      <w:t>.  May not be used without written permission.</w:t>
    </w:r>
    <w:r w:rsidRPr="00C45E90"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 w:rsidR="00F84ED8" w:rsidRPr="00F6335E" w:rsidRDefault="00F84ED8" w:rsidP="00363FAE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smartTag w:uri="urn:schemas-microsoft-com:office:smarttags" w:element="Street">
      <w:smartTag w:uri="urn:schemas-microsoft-com:office:smarttags" w:element="address">
        <w:r>
          <w:rPr>
            <w:rFonts w:ascii="Arial" w:hAnsi="Arial" w:cs="Arial"/>
          </w:rPr>
          <w:t>461 River Rd.</w:t>
        </w:r>
      </w:smartTag>
    </w:smartTag>
    <w:r>
      <w:rPr>
        <w:rFonts w:ascii="Arial" w:hAnsi="Arial" w:cs="Arial"/>
      </w:rPr>
      <w:t xml:space="preserve"> | </w:t>
    </w: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</w:rPr>
          <w:t>Andover</w:t>
        </w:r>
      </w:smartTag>
      <w:r w:rsidRPr="00F6335E">
        <w:rPr>
          <w:rFonts w:ascii="Arial" w:hAnsi="Arial" w:cs="Arial"/>
        </w:rPr>
        <w:t xml:space="preserve">, </w:t>
      </w:r>
      <w:smartTag w:uri="urn:schemas-microsoft-com:office:smarttags" w:element="State">
        <w:r w:rsidRPr="00F6335E">
          <w:rPr>
            <w:rFonts w:ascii="Arial" w:hAnsi="Arial" w:cs="Arial"/>
          </w:rPr>
          <w:t>MA</w:t>
        </w:r>
      </w:smartTag>
    </w:smartTag>
    <w:r>
      <w:rPr>
        <w:rFonts w:ascii="Arial" w:hAnsi="Arial" w:cs="Arial"/>
      </w:rPr>
      <w:t xml:space="preserve">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654- 4300</w:t>
    </w:r>
    <w:r w:rsidRPr="00F6335E">
      <w:rPr>
        <w:rFonts w:ascii="Arial" w:hAnsi="Arial" w:cs="Arial"/>
      </w:rPr>
      <w:t xml:space="preserve"> </w:t>
    </w:r>
  </w:p>
  <w:p w:rsidR="00F84ED8" w:rsidRDefault="00F84ED8" w:rsidP="00363FAE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407" w:rsidRDefault="00D60407">
      <w:r>
        <w:separator/>
      </w:r>
    </w:p>
  </w:footnote>
  <w:footnote w:type="continuationSeparator" w:id="0">
    <w:p w:rsidR="00D60407" w:rsidRDefault="00D60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ED8" w:rsidRDefault="00F84ED8" w:rsidP="00C14683">
    <w:pPr>
      <w:pStyle w:val="Header"/>
      <w:tabs>
        <w:tab w:val="clear" w:pos="4320"/>
        <w:tab w:val="clear" w:pos="8640"/>
        <w:tab w:val="left" w:pos="1665"/>
      </w:tabs>
      <w:jc w:val="right"/>
    </w:pPr>
  </w:p>
  <w:tbl>
    <w:tblPr>
      <w:tblW w:w="0" w:type="auto"/>
      <w:tblInd w:w="129" w:type="dxa"/>
      <w:tblBorders>
        <w:bottom w:val="thinThickSmallGap" w:sz="24" w:space="0" w:color="auto"/>
      </w:tblBorders>
      <w:tblLook w:val="0000" w:firstRow="0" w:lastRow="0" w:firstColumn="0" w:lastColumn="0" w:noHBand="0" w:noVBand="0"/>
    </w:tblPr>
    <w:tblGrid>
      <w:gridCol w:w="2949"/>
      <w:gridCol w:w="7830"/>
    </w:tblGrid>
    <w:tr w:rsidR="00F84ED8">
      <w:trPr>
        <w:trHeight w:val="720"/>
      </w:trPr>
      <w:tc>
        <w:tcPr>
          <w:tcW w:w="2949" w:type="dxa"/>
          <w:vAlign w:val="bottom"/>
        </w:tcPr>
        <w:p w:rsidR="00F84ED8" w:rsidRDefault="00F84ED8" w:rsidP="003242FF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7830" w:type="dxa"/>
          <w:vAlign w:val="bottom"/>
        </w:tcPr>
        <w:p w:rsidR="00F84ED8" w:rsidRDefault="00F84ED8" w:rsidP="003242FF">
          <w:pPr>
            <w:pStyle w:val="Header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 w:rsidR="00F84ED8" w:rsidRPr="007226A5" w:rsidRDefault="009476C5" w:rsidP="003242FF">
          <w:pPr>
            <w:pStyle w:val="Header"/>
            <w:jc w:val="right"/>
            <w:rPr>
              <w:rFonts w:ascii="Arial Black" w:hAnsi="Arial Black" w:cs="Arial"/>
              <w:i/>
              <w:sz w:val="24"/>
              <w:szCs w:val="24"/>
            </w:rPr>
          </w:pPr>
          <w:r>
            <w:rPr>
              <w:rFonts w:ascii="Arial Black" w:hAnsi="Arial Black" w:cs="Arial"/>
              <w:i/>
              <w:sz w:val="24"/>
              <w:szCs w:val="24"/>
            </w:rPr>
            <w:t>plcName</w:t>
          </w:r>
        </w:p>
      </w:tc>
    </w:tr>
  </w:tbl>
  <w:p w:rsidR="00F84ED8" w:rsidRDefault="00F84ED8" w:rsidP="00C14683">
    <w:pPr>
      <w:pStyle w:val="Header"/>
      <w:tabs>
        <w:tab w:val="clear" w:pos="4320"/>
        <w:tab w:val="clear" w:pos="8640"/>
        <w:tab w:val="left" w:pos="1665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44BA5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44BA5">
      <w:rPr>
        <w:noProof/>
      </w:rPr>
      <w:t>3</w:t>
    </w:r>
    <w:r>
      <w:fldChar w:fldCharType="end"/>
    </w:r>
  </w:p>
  <w:p w:rsidR="00F84ED8" w:rsidRDefault="00F84E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Borders>
        <w:bottom w:val="thinThickSmallGap" w:sz="24" w:space="0" w:color="auto"/>
      </w:tblBorders>
      <w:tblLook w:val="0000" w:firstRow="0" w:lastRow="0" w:firstColumn="0" w:lastColumn="0" w:noHBand="0" w:noVBand="0"/>
    </w:tblPr>
    <w:tblGrid>
      <w:gridCol w:w="2949"/>
      <w:gridCol w:w="7830"/>
    </w:tblGrid>
    <w:tr w:rsidR="00F84ED8">
      <w:trPr>
        <w:trHeight w:val="720"/>
      </w:trPr>
      <w:tc>
        <w:tcPr>
          <w:tcW w:w="2949" w:type="dxa"/>
          <w:vAlign w:val="bottom"/>
        </w:tcPr>
        <w:p w:rsidR="00F84ED8" w:rsidRDefault="00F84ED8" w:rsidP="0038489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7830" w:type="dxa"/>
          <w:vAlign w:val="bottom"/>
        </w:tcPr>
        <w:p w:rsidR="00F84ED8" w:rsidRDefault="00F84ED8" w:rsidP="0038489C">
          <w:pPr>
            <w:pStyle w:val="Header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 w:rsidR="00F84ED8" w:rsidRPr="007226A5" w:rsidRDefault="00795FF0" w:rsidP="0038489C">
          <w:pPr>
            <w:pStyle w:val="Header"/>
            <w:jc w:val="right"/>
            <w:rPr>
              <w:rFonts w:ascii="Arial Black" w:hAnsi="Arial Black" w:cs="Arial"/>
              <w:i/>
              <w:sz w:val="24"/>
              <w:szCs w:val="24"/>
            </w:rPr>
          </w:pPr>
          <w:r>
            <w:rPr>
              <w:rFonts w:ascii="Arial Black" w:hAnsi="Arial Black" w:cs="Arial"/>
              <w:i/>
              <w:sz w:val="24"/>
              <w:szCs w:val="24"/>
            </w:rPr>
            <w:t>plcName</w:t>
          </w:r>
        </w:p>
      </w:tc>
    </w:tr>
  </w:tbl>
  <w:p w:rsidR="00F84ED8" w:rsidRDefault="00F84ED8" w:rsidP="00363FAE">
    <w:pPr>
      <w:pStyle w:val="Header"/>
      <w:tabs>
        <w:tab w:val="clear" w:pos="4320"/>
        <w:tab w:val="clear" w:pos="8640"/>
        <w:tab w:val="left" w:pos="1665"/>
      </w:tabs>
      <w:jc w:val="right"/>
    </w:pPr>
  </w:p>
  <w:p w:rsidR="00F84ED8" w:rsidRDefault="00F84E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1E75"/>
    <w:rsid w:val="00024424"/>
    <w:rsid w:val="00037B59"/>
    <w:rsid w:val="00043FD5"/>
    <w:rsid w:val="000477B2"/>
    <w:rsid w:val="0005383A"/>
    <w:rsid w:val="00056FA5"/>
    <w:rsid w:val="00057839"/>
    <w:rsid w:val="00073EEB"/>
    <w:rsid w:val="00074F19"/>
    <w:rsid w:val="000A1392"/>
    <w:rsid w:val="000A1C5B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383"/>
    <w:rsid w:val="000E1286"/>
    <w:rsid w:val="000E3C55"/>
    <w:rsid w:val="000E5F2E"/>
    <w:rsid w:val="000E6D9A"/>
    <w:rsid w:val="000F2A0B"/>
    <w:rsid w:val="000F7670"/>
    <w:rsid w:val="00115958"/>
    <w:rsid w:val="00122145"/>
    <w:rsid w:val="00122E7B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5186A"/>
    <w:rsid w:val="00164EC9"/>
    <w:rsid w:val="001660DE"/>
    <w:rsid w:val="00170FEF"/>
    <w:rsid w:val="00175210"/>
    <w:rsid w:val="0017684A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A762B"/>
    <w:rsid w:val="001C0048"/>
    <w:rsid w:val="001C6266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778"/>
    <w:rsid w:val="002358F6"/>
    <w:rsid w:val="00237EAA"/>
    <w:rsid w:val="00244299"/>
    <w:rsid w:val="00246F8A"/>
    <w:rsid w:val="00247F8B"/>
    <w:rsid w:val="00250210"/>
    <w:rsid w:val="00276049"/>
    <w:rsid w:val="002775A7"/>
    <w:rsid w:val="00285079"/>
    <w:rsid w:val="002936FB"/>
    <w:rsid w:val="002A38A4"/>
    <w:rsid w:val="002C0636"/>
    <w:rsid w:val="002C398F"/>
    <w:rsid w:val="002C5EF6"/>
    <w:rsid w:val="002C77C3"/>
    <w:rsid w:val="002C7FF3"/>
    <w:rsid w:val="002D390C"/>
    <w:rsid w:val="002D5177"/>
    <w:rsid w:val="002E08F6"/>
    <w:rsid w:val="002E68CC"/>
    <w:rsid w:val="002F5EF4"/>
    <w:rsid w:val="002F76D2"/>
    <w:rsid w:val="00310C62"/>
    <w:rsid w:val="00311395"/>
    <w:rsid w:val="003173E1"/>
    <w:rsid w:val="00317DC7"/>
    <w:rsid w:val="00320CCF"/>
    <w:rsid w:val="003242FF"/>
    <w:rsid w:val="00324AA1"/>
    <w:rsid w:val="003326A2"/>
    <w:rsid w:val="00332CB5"/>
    <w:rsid w:val="00335856"/>
    <w:rsid w:val="00346B91"/>
    <w:rsid w:val="00356507"/>
    <w:rsid w:val="00357224"/>
    <w:rsid w:val="00357D78"/>
    <w:rsid w:val="00360CD8"/>
    <w:rsid w:val="003615C0"/>
    <w:rsid w:val="00362DDF"/>
    <w:rsid w:val="00363FAE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B3DF4"/>
    <w:rsid w:val="003B4896"/>
    <w:rsid w:val="003B5CEF"/>
    <w:rsid w:val="003C275D"/>
    <w:rsid w:val="003C448E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63E0"/>
    <w:rsid w:val="004B6A19"/>
    <w:rsid w:val="004D3272"/>
    <w:rsid w:val="004D5C09"/>
    <w:rsid w:val="004E1249"/>
    <w:rsid w:val="004E41B5"/>
    <w:rsid w:val="004E75B4"/>
    <w:rsid w:val="004E7F01"/>
    <w:rsid w:val="004F37EE"/>
    <w:rsid w:val="004F4BD5"/>
    <w:rsid w:val="004F6257"/>
    <w:rsid w:val="00507F03"/>
    <w:rsid w:val="00515BA6"/>
    <w:rsid w:val="00522400"/>
    <w:rsid w:val="005226FE"/>
    <w:rsid w:val="00522797"/>
    <w:rsid w:val="00527EA0"/>
    <w:rsid w:val="00530F5F"/>
    <w:rsid w:val="005321CB"/>
    <w:rsid w:val="00533A7E"/>
    <w:rsid w:val="00536D83"/>
    <w:rsid w:val="005458A8"/>
    <w:rsid w:val="0054728D"/>
    <w:rsid w:val="00557726"/>
    <w:rsid w:val="005869E9"/>
    <w:rsid w:val="00593EEF"/>
    <w:rsid w:val="00595E66"/>
    <w:rsid w:val="005A1C57"/>
    <w:rsid w:val="005A5D1B"/>
    <w:rsid w:val="005B19D8"/>
    <w:rsid w:val="005C556F"/>
    <w:rsid w:val="005D21F4"/>
    <w:rsid w:val="005E4EFD"/>
    <w:rsid w:val="005F1935"/>
    <w:rsid w:val="005F2B66"/>
    <w:rsid w:val="005F429A"/>
    <w:rsid w:val="005F6D5C"/>
    <w:rsid w:val="006010D2"/>
    <w:rsid w:val="006070BE"/>
    <w:rsid w:val="00610099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430B7"/>
    <w:rsid w:val="00756CA2"/>
    <w:rsid w:val="00761B29"/>
    <w:rsid w:val="00765FE6"/>
    <w:rsid w:val="00771FCD"/>
    <w:rsid w:val="00787B6A"/>
    <w:rsid w:val="00792229"/>
    <w:rsid w:val="00795D2B"/>
    <w:rsid w:val="00795FF0"/>
    <w:rsid w:val="00797B88"/>
    <w:rsid w:val="007A12CB"/>
    <w:rsid w:val="007A1480"/>
    <w:rsid w:val="007A44D0"/>
    <w:rsid w:val="007A5FAD"/>
    <w:rsid w:val="007B44F7"/>
    <w:rsid w:val="007B7136"/>
    <w:rsid w:val="007C3D8D"/>
    <w:rsid w:val="007D3A5F"/>
    <w:rsid w:val="007D7FBC"/>
    <w:rsid w:val="007F340A"/>
    <w:rsid w:val="007F65A3"/>
    <w:rsid w:val="008042EC"/>
    <w:rsid w:val="00804E03"/>
    <w:rsid w:val="00823F58"/>
    <w:rsid w:val="008340EA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4AB5"/>
    <w:rsid w:val="009F553D"/>
    <w:rsid w:val="009F568F"/>
    <w:rsid w:val="00A018EF"/>
    <w:rsid w:val="00A03F63"/>
    <w:rsid w:val="00A05E27"/>
    <w:rsid w:val="00A06407"/>
    <w:rsid w:val="00A24169"/>
    <w:rsid w:val="00A24913"/>
    <w:rsid w:val="00A30EBF"/>
    <w:rsid w:val="00A67CA1"/>
    <w:rsid w:val="00A711D8"/>
    <w:rsid w:val="00A76118"/>
    <w:rsid w:val="00A81C5E"/>
    <w:rsid w:val="00A83978"/>
    <w:rsid w:val="00AA2CBD"/>
    <w:rsid w:val="00AC1C88"/>
    <w:rsid w:val="00AE262C"/>
    <w:rsid w:val="00AE2C2B"/>
    <w:rsid w:val="00AE41C5"/>
    <w:rsid w:val="00AE4609"/>
    <w:rsid w:val="00AF3F07"/>
    <w:rsid w:val="00AF59AB"/>
    <w:rsid w:val="00B0526D"/>
    <w:rsid w:val="00B07B81"/>
    <w:rsid w:val="00B1311B"/>
    <w:rsid w:val="00B140D6"/>
    <w:rsid w:val="00B16016"/>
    <w:rsid w:val="00B16DB7"/>
    <w:rsid w:val="00B2036A"/>
    <w:rsid w:val="00B23314"/>
    <w:rsid w:val="00B32D80"/>
    <w:rsid w:val="00B333CD"/>
    <w:rsid w:val="00B35235"/>
    <w:rsid w:val="00B44F4A"/>
    <w:rsid w:val="00B45EF2"/>
    <w:rsid w:val="00B467FA"/>
    <w:rsid w:val="00B56138"/>
    <w:rsid w:val="00B56B46"/>
    <w:rsid w:val="00B70241"/>
    <w:rsid w:val="00B80454"/>
    <w:rsid w:val="00B83120"/>
    <w:rsid w:val="00B8450C"/>
    <w:rsid w:val="00B864BB"/>
    <w:rsid w:val="00B90EC0"/>
    <w:rsid w:val="00B94726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4B4D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6158B"/>
    <w:rsid w:val="00C76808"/>
    <w:rsid w:val="00C8315E"/>
    <w:rsid w:val="00C846AE"/>
    <w:rsid w:val="00C86705"/>
    <w:rsid w:val="00CB0D3E"/>
    <w:rsid w:val="00CB1CE0"/>
    <w:rsid w:val="00CC4D18"/>
    <w:rsid w:val="00CD7713"/>
    <w:rsid w:val="00CE4A56"/>
    <w:rsid w:val="00CE7F2F"/>
    <w:rsid w:val="00CF290A"/>
    <w:rsid w:val="00CF4E48"/>
    <w:rsid w:val="00D00AA4"/>
    <w:rsid w:val="00D01D32"/>
    <w:rsid w:val="00D10602"/>
    <w:rsid w:val="00D12804"/>
    <w:rsid w:val="00D15960"/>
    <w:rsid w:val="00D23E74"/>
    <w:rsid w:val="00D259D1"/>
    <w:rsid w:val="00D44BA5"/>
    <w:rsid w:val="00D4766E"/>
    <w:rsid w:val="00D60407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C445F"/>
    <w:rsid w:val="00DD2D65"/>
    <w:rsid w:val="00DE265C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5D90"/>
    <w:rsid w:val="00E16EA3"/>
    <w:rsid w:val="00E27585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355"/>
    <w:rsid w:val="00E866A5"/>
    <w:rsid w:val="00E90E1D"/>
    <w:rsid w:val="00E93A35"/>
    <w:rsid w:val="00E9642A"/>
    <w:rsid w:val="00EA3455"/>
    <w:rsid w:val="00EA75FF"/>
    <w:rsid w:val="00EB0C28"/>
    <w:rsid w:val="00EB0D05"/>
    <w:rsid w:val="00EB583E"/>
    <w:rsid w:val="00EB7212"/>
    <w:rsid w:val="00EC388F"/>
    <w:rsid w:val="00EC4DF7"/>
    <w:rsid w:val="00ED1A8D"/>
    <w:rsid w:val="00ED1CDB"/>
    <w:rsid w:val="00ED648F"/>
    <w:rsid w:val="00EE08A2"/>
    <w:rsid w:val="00EE2174"/>
    <w:rsid w:val="00EF151F"/>
    <w:rsid w:val="00EF7D56"/>
    <w:rsid w:val="00F0182D"/>
    <w:rsid w:val="00F023FB"/>
    <w:rsid w:val="00F04B0E"/>
    <w:rsid w:val="00F10449"/>
    <w:rsid w:val="00F11FFC"/>
    <w:rsid w:val="00F162BC"/>
    <w:rsid w:val="00F22002"/>
    <w:rsid w:val="00F22F3E"/>
    <w:rsid w:val="00F35293"/>
    <w:rsid w:val="00F6176D"/>
    <w:rsid w:val="00F66195"/>
    <w:rsid w:val="00F672BD"/>
    <w:rsid w:val="00F74B94"/>
    <w:rsid w:val="00F76103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CA6F4E8E-5A65-46E2-B88A-486FB475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683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1468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14683"/>
    <w:pPr>
      <w:keepNext/>
      <w:ind w:left="-559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4683"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14683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Footer">
    <w:name w:val="footer"/>
    <w:basedOn w:val="Normal"/>
    <w:rsid w:val="00C1468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14683"/>
    <w:pPr>
      <w:tabs>
        <w:tab w:val="center" w:pos="4320"/>
        <w:tab w:val="right" w:pos="8640"/>
      </w:tabs>
    </w:pPr>
  </w:style>
  <w:style w:type="paragraph" w:customStyle="1" w:styleId="MBannerHeading">
    <w:name w:val="M Banner Heading"/>
    <w:basedOn w:val="Normal"/>
    <w:rsid w:val="00C14683"/>
    <w:pPr>
      <w:jc w:val="right"/>
    </w:pPr>
    <w:rPr>
      <w:rFonts w:ascii="Arial Black" w:hAnsi="Arial Black"/>
      <w:i/>
      <w:sz w:val="28"/>
    </w:rPr>
  </w:style>
  <w:style w:type="paragraph" w:customStyle="1" w:styleId="MColumnHead">
    <w:name w:val="M Column Head"/>
    <w:basedOn w:val="Normal"/>
    <w:rsid w:val="00C14683"/>
    <w:pPr>
      <w:keepNext/>
    </w:pPr>
    <w:rPr>
      <w:rFonts w:ascii="Arial" w:hAnsi="Arial" w:cs="Arial"/>
      <w:b/>
      <w:szCs w:val="18"/>
    </w:rPr>
  </w:style>
  <w:style w:type="paragraph" w:customStyle="1" w:styleId="MHead2">
    <w:name w:val="M Head 2"/>
    <w:basedOn w:val="Normal"/>
    <w:rsid w:val="00C14683"/>
    <w:pPr>
      <w:spacing w:before="60"/>
    </w:pPr>
    <w:rPr>
      <w:rFonts w:ascii="Arial" w:hAnsi="Arial" w:cs="Arial"/>
      <w:b/>
    </w:rPr>
  </w:style>
  <w:style w:type="paragraph" w:customStyle="1" w:styleId="MHead1">
    <w:name w:val="M Head1"/>
    <w:basedOn w:val="Normal"/>
    <w:autoRedefine/>
    <w:rsid w:val="00C14683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customStyle="1" w:styleId="MSignature">
    <w:name w:val="M Signature"/>
    <w:basedOn w:val="MColumnHead"/>
    <w:rsid w:val="00C14683"/>
    <w:rPr>
      <w:b w:val="0"/>
      <w:sz w:val="16"/>
    </w:rPr>
  </w:style>
  <w:style w:type="paragraph" w:customStyle="1" w:styleId="MTableHelp">
    <w:name w:val="M Table Help"/>
    <w:basedOn w:val="Normal"/>
    <w:rsid w:val="00C14683"/>
    <w:pPr>
      <w:keepNext/>
    </w:pPr>
    <w:rPr>
      <w:i/>
      <w:sz w:val="16"/>
      <w:szCs w:val="18"/>
    </w:rPr>
  </w:style>
  <w:style w:type="paragraph" w:customStyle="1" w:styleId="MTableHelpOutside">
    <w:name w:val="M Table Help Outside"/>
    <w:basedOn w:val="Normal"/>
    <w:rsid w:val="00C14683"/>
    <w:pPr>
      <w:keepNext/>
      <w:spacing w:after="60"/>
      <w:ind w:left="720"/>
    </w:pPr>
    <w:rPr>
      <w:i/>
      <w:sz w:val="18"/>
      <w:szCs w:val="18"/>
    </w:rPr>
  </w:style>
  <w:style w:type="paragraph" w:customStyle="1" w:styleId="MTableText">
    <w:name w:val="M Table Text"/>
    <w:basedOn w:val="Normal"/>
    <w:link w:val="MTableTextChar"/>
    <w:rsid w:val="00C14683"/>
    <w:pPr>
      <w:spacing w:before="60" w:after="60"/>
    </w:pPr>
    <w:rPr>
      <w:sz w:val="18"/>
    </w:rPr>
  </w:style>
  <w:style w:type="paragraph" w:customStyle="1" w:styleId="MTableTextBold">
    <w:name w:val="M Table Text Bold"/>
    <w:basedOn w:val="MTableText"/>
    <w:rsid w:val="00C14683"/>
    <w:rPr>
      <w:rFonts w:ascii="Arial" w:hAnsi="Arial"/>
      <w:b/>
      <w:i/>
    </w:rPr>
  </w:style>
  <w:style w:type="table" w:styleId="TableGrid">
    <w:name w:val="Table Grid"/>
    <w:basedOn w:val="TableNormal"/>
    <w:rsid w:val="00C14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14683"/>
    <w:pPr>
      <w:jc w:val="center"/>
    </w:pPr>
    <w:rPr>
      <w:b/>
    </w:rPr>
  </w:style>
  <w:style w:type="character" w:customStyle="1" w:styleId="MTableTextChar">
    <w:name w:val="M Table Text Char"/>
    <w:basedOn w:val="DefaultParagraphFont"/>
    <w:link w:val="MTableText"/>
    <w:rsid w:val="00EC4DF7"/>
    <w:rPr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4E75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B4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Facesheet.dot</Template>
  <TotalTime>374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STULASTNM FI Face Sheet</vt:lpstr>
    </vt:vector>
  </TitlesOfParts>
  <Manager>Helena Maguire</Manager>
  <Company>Melmark New England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STULASTNM FI Face Sheet</dc:title>
  <dc:subject>MNE Student Face Sheet</dc:subject>
  <dc:creator>Melmark User</dc:creator>
  <cp:lastModifiedBy>melmarkadm</cp:lastModifiedBy>
  <cp:revision>49</cp:revision>
  <cp:lastPrinted>2013-05-09T02:04:00Z</cp:lastPrinted>
  <dcterms:created xsi:type="dcterms:W3CDTF">2014-05-21T05:35:00Z</dcterms:created>
  <dcterms:modified xsi:type="dcterms:W3CDTF">2014-12-29T06:50:00Z</dcterms:modified>
</cp:coreProperties>
</file>